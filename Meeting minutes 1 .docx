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10" w:rsidRDefault="00714677" w:rsidP="00714677">
      <w:pPr>
        <w:pStyle w:val="Title"/>
      </w:pPr>
      <w:r>
        <w:t xml:space="preserve">IFB299 Meeting 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4A65B815CC944F1FAD0C5E91576B62F0"/>
            </w:placeholder>
            <w:date w:fullDate="2017-07-3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A47A14" w:rsidP="00A47A14">
                <w:pPr>
                  <w:pStyle w:val="Details"/>
                </w:pPr>
                <w:r>
                  <w:t>July 31,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714677" w:rsidP="00714677">
            <w:pPr>
              <w:pStyle w:val="Details"/>
            </w:pPr>
            <w:r>
              <w:t>2:00 - 4:00 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714677" w:rsidP="00714677">
            <w:pPr>
              <w:pStyle w:val="Details"/>
            </w:pPr>
            <w:r>
              <w:t>QUT Library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714677">
        <w:trPr>
          <w:trHeight w:val="360"/>
        </w:trPr>
        <w:tc>
          <w:tcPr>
            <w:tcW w:w="197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19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714677" w:rsidP="005052C5">
            <w:r>
              <w:t>Whole group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714677" w:rsidP="005052C5">
            <w:r>
              <w:t>In person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714677" w:rsidP="005052C5">
            <w:r>
              <w:t>Sarah Deriche</w:t>
            </w:r>
            <w:bookmarkStart w:id="0" w:name="_GoBack"/>
            <w:bookmarkEnd w:id="0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714677" w:rsidP="005052C5">
            <w:r>
              <w:t>Sarah, Ben, Will, Josh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85168B" w:rsidP="00714677">
            <w:pPr>
              <w:pStyle w:val="Heading4"/>
            </w:pPr>
            <w:bookmarkStart w:id="1" w:name="MinuteTopicSection"/>
            <w:bookmarkStart w:id="2" w:name="MinuteItems"/>
            <w:bookmarkStart w:id="3" w:name="MinuteTopic"/>
            <w:bookmarkEnd w:id="2"/>
            <w:bookmarkEnd w:id="3"/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85168B" w:rsidP="00714677">
            <w:pPr>
              <w:pStyle w:val="Heading4"/>
            </w:pP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85168B" w:rsidP="00714677">
            <w:pPr>
              <w:pStyle w:val="Details"/>
            </w:pP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F8229B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22"/>
                <w:szCs w:val="22"/>
              </w:rPr>
            </w:pPr>
            <w:bookmarkStart w:id="4" w:name="MinuteDiscussion"/>
            <w:bookmarkEnd w:id="4"/>
            <w:r w:rsidRPr="00F8229B">
              <w:rPr>
                <w:sz w:val="18"/>
              </w:rP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F8229B" w:rsidRDefault="00714677" w:rsidP="005052C5">
            <w:pPr>
              <w:rPr>
                <w:sz w:val="22"/>
                <w:szCs w:val="22"/>
              </w:rPr>
            </w:pPr>
            <w:r w:rsidRPr="00F8229B">
              <w:rPr>
                <w:sz w:val="22"/>
                <w:szCs w:val="22"/>
              </w:rPr>
              <w:t xml:space="preserve">Work on Team Agreement </w:t>
            </w:r>
          </w:p>
        </w:tc>
      </w:tr>
      <w:tr w:rsidR="0085168B" w:rsidRPr="00F8229B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85168B" w:rsidRPr="00F8229B" w:rsidRDefault="00F8229B" w:rsidP="006A01DA">
            <w:pPr>
              <w:rPr>
                <w:sz w:val="22"/>
                <w:szCs w:val="22"/>
              </w:rPr>
            </w:pPr>
            <w:r w:rsidRPr="00F8229B">
              <w:rPr>
                <w:rFonts w:ascii="Arial" w:hAnsi="Arial" w:cs="Arial"/>
                <w:color w:val="000000"/>
                <w:sz w:val="22"/>
                <w:szCs w:val="22"/>
              </w:rPr>
              <w:t xml:space="preserve">Brainstorm </w:t>
            </w:r>
            <w:r w:rsidR="00714677" w:rsidRPr="00F8229B">
              <w:rPr>
                <w:rFonts w:ascii="Arial" w:hAnsi="Arial" w:cs="Arial"/>
                <w:color w:val="000000"/>
                <w:sz w:val="22"/>
                <w:szCs w:val="22"/>
              </w:rPr>
              <w:t>set of</w:t>
            </w:r>
            <w:r w:rsidRPr="00F8229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4677" w:rsidRPr="00F8229B">
              <w:rPr>
                <w:rFonts w:ascii="Arial" w:hAnsi="Arial" w:cs="Arial"/>
                <w:color w:val="000000"/>
                <w:sz w:val="22"/>
                <w:szCs w:val="22"/>
              </w:rPr>
              <w:t xml:space="preserve">features </w:t>
            </w:r>
          </w:p>
        </w:tc>
      </w:tr>
      <w:tr w:rsidR="0085168B" w:rsidRPr="00F8229B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F8229B" w:rsidRDefault="00F8229B" w:rsidP="005052C5">
            <w:pPr>
              <w:rPr>
                <w:sz w:val="22"/>
                <w:szCs w:val="22"/>
              </w:rPr>
            </w:pPr>
            <w:r w:rsidRPr="00F8229B">
              <w:rPr>
                <w:sz w:val="22"/>
                <w:szCs w:val="22"/>
              </w:rPr>
              <w:t>Assign scrum roles</w:t>
            </w:r>
          </w:p>
        </w:tc>
      </w:tr>
      <w:tr w:rsidR="00F8229B" w:rsidRPr="00F8229B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F8229B" w:rsidRPr="00F8229B" w:rsidRDefault="00F8229B" w:rsidP="005052C5">
            <w:pPr>
              <w:rPr>
                <w:sz w:val="22"/>
                <w:szCs w:val="22"/>
              </w:rPr>
            </w:pPr>
            <w:r w:rsidRPr="00F8229B">
              <w:rPr>
                <w:sz w:val="22"/>
                <w:szCs w:val="22"/>
              </w:rPr>
              <w:t>Decide on meeting times and dates</w:t>
            </w:r>
          </w:p>
        </w:tc>
      </w:tr>
      <w:tr w:rsidR="00C166AB" w:rsidRPr="00F8229B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22"/>
                <w:szCs w:val="22"/>
              </w:rPr>
            </w:pPr>
            <w:bookmarkStart w:id="5" w:name="MinuteConclusion"/>
            <w:bookmarkEnd w:id="5"/>
            <w:r w:rsidRPr="00F8229B">
              <w:rPr>
                <w:szCs w:val="16"/>
              </w:rP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F8229B" w:rsidRDefault="00F8229B" w:rsidP="005052C5">
            <w:pPr>
              <w:rPr>
                <w:sz w:val="22"/>
                <w:szCs w:val="22"/>
              </w:rPr>
            </w:pPr>
            <w:r w:rsidRPr="00F8229B">
              <w:rPr>
                <w:sz w:val="22"/>
                <w:szCs w:val="22"/>
              </w:rPr>
              <w:t xml:space="preserve"> </w:t>
            </w:r>
          </w:p>
        </w:tc>
      </w:tr>
      <w:tr w:rsidR="00CB3760" w:rsidRPr="00F8229B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Pr="006A01DA" w:rsidRDefault="00F8229B" w:rsidP="006A01D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6A01DA">
              <w:rPr>
                <w:sz w:val="22"/>
                <w:szCs w:val="22"/>
              </w:rPr>
              <w:t>All expectations of the meeting were met and plans to hold daily online scrum meetings were discussed ideally with one in person meeting every Monday.</w:t>
            </w:r>
          </w:p>
        </w:tc>
      </w:tr>
      <w:tr w:rsidR="0085168B" w:rsidRPr="00F8229B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A01DA" w:rsidRDefault="00F8229B" w:rsidP="006A01D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6A01DA">
              <w:rPr>
                <w:sz w:val="22"/>
                <w:szCs w:val="22"/>
              </w:rPr>
              <w:t>SCRUM master assign</w:t>
            </w:r>
            <w:r w:rsidR="006A01DA">
              <w:rPr>
                <w:sz w:val="22"/>
                <w:szCs w:val="22"/>
              </w:rPr>
              <w:t xml:space="preserve">ed </w:t>
            </w:r>
            <w:r w:rsidRPr="006A01DA">
              <w:rPr>
                <w:sz w:val="22"/>
                <w:szCs w:val="22"/>
              </w:rPr>
              <w:t xml:space="preserve">as well as other </w:t>
            </w:r>
            <w:r w:rsidRPr="006A01DA">
              <w:rPr>
                <w:sz w:val="22"/>
                <w:szCs w:val="22"/>
              </w:rPr>
              <w:t>roles, and Team Agreement Guide was finalized and signed by all members</w:t>
            </w:r>
          </w:p>
        </w:tc>
      </w:tr>
      <w:tr w:rsidR="00E71DBA" w:rsidRPr="00F8229B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18"/>
              </w:rPr>
            </w:pPr>
            <w:bookmarkStart w:id="6" w:name="MinuteActionItems"/>
            <w:bookmarkEnd w:id="6"/>
            <w:r w:rsidRPr="00F8229B">
              <w:rPr>
                <w:sz w:val="18"/>
              </w:rP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18"/>
              </w:rPr>
            </w:pPr>
            <w:bookmarkStart w:id="7" w:name="MinutePersonResponsible"/>
            <w:bookmarkEnd w:id="7"/>
            <w:r w:rsidRPr="00F8229B">
              <w:rPr>
                <w:sz w:val="18"/>
              </w:rP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18"/>
              </w:rPr>
            </w:pPr>
            <w:bookmarkStart w:id="8" w:name="MinuteDeadline"/>
            <w:bookmarkEnd w:id="8"/>
            <w:r w:rsidRPr="00F8229B">
              <w:rPr>
                <w:sz w:val="18"/>
              </w:rPr>
              <w:t>Deadline</w:t>
            </w:r>
          </w:p>
        </w:tc>
      </w:tr>
      <w:tr w:rsidR="0085168B" w:rsidRPr="00F8229B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F8229B" w:rsidRDefault="006A01DA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 up </w:t>
            </w:r>
            <w:proofErr w:type="spellStart"/>
            <w:r>
              <w:rPr>
                <w:sz w:val="22"/>
                <w:szCs w:val="22"/>
              </w:rPr>
              <w:t>github</w:t>
            </w:r>
            <w:proofErr w:type="spellEnd"/>
            <w:r>
              <w:rPr>
                <w:sz w:val="22"/>
                <w:szCs w:val="22"/>
              </w:rPr>
              <w:t xml:space="preserve"> repo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F8229B" w:rsidRDefault="006A01DA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F8229B" w:rsidRDefault="006A01DA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85168B" w:rsidRPr="00F8229B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F8229B" w:rsidRDefault="006A01DA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and upload google drive doc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F8229B" w:rsidRDefault="006A01DA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Sarah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F8229B" w:rsidRDefault="006A01DA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01DA" w:rsidRPr="00F8229B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6A01DA" w:rsidRDefault="006A01DA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up with Dev features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6A01DA" w:rsidRPr="00F8229B" w:rsidRDefault="006A01DA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 and Josh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6A01DA" w:rsidRPr="00F8229B" w:rsidRDefault="006A01DA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01DA" w:rsidRPr="00F8229B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6A01DA" w:rsidRDefault="006A01DA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Come up with Client </w:t>
            </w:r>
            <w:r>
              <w:rPr>
                <w:sz w:val="22"/>
                <w:szCs w:val="22"/>
              </w:rPr>
              <w:t>features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6A01DA" w:rsidRPr="00F8229B" w:rsidRDefault="006A01DA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Sarah and Ben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6A01DA" w:rsidRPr="00F8229B" w:rsidRDefault="006A01DA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bookmarkEnd w:id="1"/>
    </w:tbl>
    <w:p w:rsidR="00BB5323" w:rsidRPr="00F8229B" w:rsidRDefault="00BB5323" w:rsidP="00954110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F8229B" w:rsidTr="006A01DA">
        <w:trPr>
          <w:trHeight w:val="288"/>
        </w:trPr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87202" w:rsidRPr="00F8229B" w:rsidRDefault="00C166AB" w:rsidP="00D8181B">
            <w:pPr>
              <w:pStyle w:val="Heading3"/>
              <w:rPr>
                <w:sz w:val="22"/>
                <w:szCs w:val="22"/>
              </w:rPr>
            </w:pPr>
            <w:r w:rsidRPr="00F8229B">
              <w:rPr>
                <w:sz w:val="22"/>
                <w:szCs w:val="22"/>
              </w:rPr>
              <w:t>Special notes</w:t>
            </w:r>
          </w:p>
        </w:tc>
        <w:tc>
          <w:tcPr>
            <w:tcW w:w="8199" w:type="dxa"/>
            <w:shd w:val="clear" w:color="auto" w:fill="auto"/>
            <w:vAlign w:val="center"/>
          </w:tcPr>
          <w:p w:rsidR="00987202" w:rsidRPr="00F8229B" w:rsidRDefault="006A01DA" w:rsidP="006A01DA">
            <w:pPr>
              <w:rPr>
                <w:sz w:val="22"/>
                <w:szCs w:val="22"/>
              </w:rPr>
            </w:pPr>
            <w:r w:rsidRPr="006A01DA">
              <w:rPr>
                <w:sz w:val="22"/>
                <w:szCs w:val="22"/>
              </w:rPr>
              <w:t>Everyone contributed and shared their opinions during the meeting.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:rsidR="0085168B" w:rsidRPr="00F8229B" w:rsidRDefault="0085168B" w:rsidP="00BB5323">
      <w:pPr>
        <w:rPr>
          <w:sz w:val="22"/>
          <w:szCs w:val="22"/>
        </w:rPr>
      </w:pPr>
    </w:p>
    <w:sectPr w:rsidR="0085168B" w:rsidRPr="00F8229B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623001"/>
    <w:multiLevelType w:val="hybridMultilevel"/>
    <w:tmpl w:val="65028CDC"/>
    <w:lvl w:ilvl="0" w:tplc="0C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77"/>
    <w:rsid w:val="000145A5"/>
    <w:rsid w:val="00043514"/>
    <w:rsid w:val="001B058D"/>
    <w:rsid w:val="002138F0"/>
    <w:rsid w:val="00344FA0"/>
    <w:rsid w:val="00417272"/>
    <w:rsid w:val="00423E89"/>
    <w:rsid w:val="00456620"/>
    <w:rsid w:val="00495E0E"/>
    <w:rsid w:val="005052C5"/>
    <w:rsid w:val="00531002"/>
    <w:rsid w:val="005F58B2"/>
    <w:rsid w:val="00692553"/>
    <w:rsid w:val="006A01DA"/>
    <w:rsid w:val="00714677"/>
    <w:rsid w:val="007554A1"/>
    <w:rsid w:val="007C174F"/>
    <w:rsid w:val="0085168B"/>
    <w:rsid w:val="008B2336"/>
    <w:rsid w:val="008F49C0"/>
    <w:rsid w:val="00954110"/>
    <w:rsid w:val="00987202"/>
    <w:rsid w:val="00A47A14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F8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6D0C0"/>
  <w15:docId w15:val="{F47AB14C-D0EA-4322-8C4A-0D5A5652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6A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9683542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65B815CC944F1FAD0C5E91576B6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4EF0A-1539-4A68-A495-ECB1B67D0C53}"/>
      </w:docPartPr>
      <w:docPartBody>
        <w:p w:rsidR="00000000" w:rsidRDefault="00CA2DCE">
          <w:pPr>
            <w:pStyle w:val="4A65B815CC944F1FAD0C5E91576B62F0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CE"/>
    <w:rsid w:val="00CA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55AC094F2C846AEBA04E13EFB6E81CA">
    <w:name w:val="C55AC094F2C846AEBA04E13EFB6E81CA"/>
  </w:style>
  <w:style w:type="paragraph" w:customStyle="1" w:styleId="4A65B815CC944F1FAD0C5E91576B62F0">
    <w:name w:val="4A65B815CC944F1FAD0C5E91576B62F0"/>
  </w:style>
  <w:style w:type="paragraph" w:customStyle="1" w:styleId="C9BCEA6569AD4C7596D0FF85E76650BD">
    <w:name w:val="C9BCEA6569AD4C7596D0FF85E76650BD"/>
  </w:style>
  <w:style w:type="paragraph" w:customStyle="1" w:styleId="C0B24DEB3A394DD4AD08B9BC7F36D37E">
    <w:name w:val="C0B24DEB3A394DD4AD08B9BC7F36D37E"/>
  </w:style>
  <w:style w:type="paragraph" w:customStyle="1" w:styleId="7075B8614EE74BFF9DE21BE9263017CB">
    <w:name w:val="7075B8614EE74BFF9DE21BE9263017CB"/>
  </w:style>
  <w:style w:type="paragraph" w:customStyle="1" w:styleId="F26F3A61CBCA47D8AE64346A67F97D10">
    <w:name w:val="F26F3A61CBCA47D8AE64346A67F97D10"/>
  </w:style>
  <w:style w:type="paragraph" w:customStyle="1" w:styleId="6F3CF66393BE4C8C91DC7A6A73533B99">
    <w:name w:val="6F3CF66393BE4C8C91DC7A6A73533B99"/>
  </w:style>
  <w:style w:type="paragraph" w:customStyle="1" w:styleId="C6D5EE4423114056A346053990506E14">
    <w:name w:val="C6D5EE4423114056A346053990506E14"/>
  </w:style>
  <w:style w:type="paragraph" w:customStyle="1" w:styleId="03679352DDB144E3A3610E26B762313A">
    <w:name w:val="03679352DDB144E3A3610E26B762313A"/>
  </w:style>
  <w:style w:type="paragraph" w:customStyle="1" w:styleId="F5BF3C53F53747A5A44827682183BB65">
    <w:name w:val="F5BF3C53F53747A5A44827682183BB65"/>
  </w:style>
  <w:style w:type="paragraph" w:customStyle="1" w:styleId="1C8FCC78C83E40729B720B68CA1BEE40">
    <w:name w:val="1C8FCC78C83E40729B720B68CA1BEE40"/>
  </w:style>
  <w:style w:type="paragraph" w:customStyle="1" w:styleId="F9B299C315054179AAECCBCC38C30A57">
    <w:name w:val="F9B299C315054179AAECCBCC38C30A57"/>
  </w:style>
  <w:style w:type="paragraph" w:customStyle="1" w:styleId="6669856300924BD083452BBE47AE6D24">
    <w:name w:val="6669856300924BD083452BBE47AE6D24"/>
  </w:style>
  <w:style w:type="paragraph" w:customStyle="1" w:styleId="44AFB6BC63854B749CAE65CD693929F2">
    <w:name w:val="44AFB6BC63854B749CAE65CD693929F2"/>
  </w:style>
  <w:style w:type="paragraph" w:customStyle="1" w:styleId="B42C507ACF1F4E539CB0A02380E0D4D9">
    <w:name w:val="B42C507ACF1F4E539CB0A02380E0D4D9"/>
  </w:style>
  <w:style w:type="paragraph" w:customStyle="1" w:styleId="DBFD574D406843EFB39E33AB2EEED423">
    <w:name w:val="DBFD574D406843EFB39E33AB2EEED423"/>
  </w:style>
  <w:style w:type="paragraph" w:customStyle="1" w:styleId="7524FB849C614F0D9D107A8CC69D0BEE">
    <w:name w:val="7524FB849C614F0D9D107A8CC69D0BEE"/>
  </w:style>
  <w:style w:type="paragraph" w:customStyle="1" w:styleId="56FAEF3D13F445B2934E877E0131F61E">
    <w:name w:val="56FAEF3D13F445B2934E877E0131F61E"/>
  </w:style>
  <w:style w:type="paragraph" w:customStyle="1" w:styleId="C09C117573134B0C87101425C92E3D69">
    <w:name w:val="C09C117573134B0C87101425C92E3D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Sarah Deriche</dc:creator>
  <cp:keywords/>
  <cp:lastModifiedBy>Sarah Deriche</cp:lastModifiedBy>
  <cp:revision>3</cp:revision>
  <cp:lastPrinted>2004-01-21T19:22:00Z</cp:lastPrinted>
  <dcterms:created xsi:type="dcterms:W3CDTF">2017-09-11T06:16:00Z</dcterms:created>
  <dcterms:modified xsi:type="dcterms:W3CDTF">2017-09-11T06:34:00Z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