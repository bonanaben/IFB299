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10" w:rsidRDefault="00714677" w:rsidP="00714677">
      <w:pPr>
        <w:pStyle w:val="Title"/>
      </w:pPr>
      <w:r>
        <w:t xml:space="preserve">IFB299 Meeting 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4A65B815CC944F1FAD0C5E91576B62F0"/>
            </w:placeholder>
            <w:date w:fullDate="2017-08-2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0B148B" w:rsidP="000B148B">
                <w:pPr>
                  <w:pStyle w:val="Details"/>
                </w:pPr>
                <w:r>
                  <w:t>August 21,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0B148B" w:rsidP="00714677">
            <w:pPr>
              <w:pStyle w:val="Details"/>
            </w:pPr>
            <w:r>
              <w:t>2</w:t>
            </w:r>
            <w:r w:rsidR="00714677">
              <w:t>:00 - 4:00 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714677" w:rsidP="00714677">
            <w:pPr>
              <w:pStyle w:val="Details"/>
            </w:pPr>
            <w:r>
              <w:t>QUT Library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714677">
        <w:trPr>
          <w:trHeight w:val="360"/>
        </w:trPr>
        <w:tc>
          <w:tcPr>
            <w:tcW w:w="197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19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714677" w:rsidP="005052C5">
            <w:r>
              <w:t>Whole group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714677" w:rsidP="005052C5">
            <w:r>
              <w:t>In person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714677" w:rsidP="005052C5">
            <w:r>
              <w:t>Sarah Deriche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0B148B" w:rsidP="000B148B">
            <w:r>
              <w:t>Sarah</w:t>
            </w:r>
            <w:r w:rsidR="00714677">
              <w:t>, Will, Josh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85168B" w:rsidP="00714677">
            <w:pPr>
              <w:pStyle w:val="Heading4"/>
            </w:pPr>
            <w:bookmarkStart w:id="0" w:name="MinuteTopicSection"/>
            <w:bookmarkStart w:id="1" w:name="MinuteItems"/>
            <w:bookmarkStart w:id="2" w:name="MinuteTopic"/>
            <w:bookmarkEnd w:id="1"/>
            <w:bookmarkEnd w:id="2"/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85168B" w:rsidP="00714677">
            <w:pPr>
              <w:pStyle w:val="Heading4"/>
            </w:pP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85168B" w:rsidP="00714677">
            <w:pPr>
              <w:pStyle w:val="Details"/>
            </w:pP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482"/>
        <w:gridCol w:w="2686"/>
        <w:gridCol w:w="1532"/>
      </w:tblGrid>
      <w:tr w:rsidR="00E71DBA" w:rsidRPr="00F8229B" w:rsidTr="00E25320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F8229B" w:rsidRDefault="00E71DBA" w:rsidP="00D8181B">
            <w:pPr>
              <w:pStyle w:val="Heading3"/>
              <w:rPr>
                <w:sz w:val="22"/>
                <w:szCs w:val="22"/>
              </w:rPr>
            </w:pPr>
            <w:bookmarkStart w:id="3" w:name="MinuteDiscussion"/>
            <w:bookmarkEnd w:id="3"/>
            <w:r w:rsidRPr="00F8229B">
              <w:rPr>
                <w:sz w:val="18"/>
              </w:rP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F8229B" w:rsidRDefault="000B148B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Story points</w:t>
            </w:r>
            <w:r w:rsidR="000D7258">
              <w:rPr>
                <w:sz w:val="22"/>
                <w:szCs w:val="22"/>
              </w:rPr>
              <w:t>.</w:t>
            </w:r>
          </w:p>
        </w:tc>
      </w:tr>
      <w:tr w:rsidR="0085168B" w:rsidRPr="00F8229B" w:rsidTr="0063675B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85168B" w:rsidRPr="00F8229B" w:rsidRDefault="000D7258" w:rsidP="000D7258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Story review and preparation for Sprint</w:t>
            </w:r>
          </w:p>
        </w:tc>
      </w:tr>
      <w:tr w:rsidR="0085168B" w:rsidRPr="00F8229B" w:rsidTr="0063675B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F8229B" w:rsidRDefault="001C1D33" w:rsidP="00E25320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</w:t>
            </w:r>
            <w:r w:rsidR="000D7258">
              <w:rPr>
                <w:sz w:val="22"/>
                <w:szCs w:val="22"/>
              </w:rPr>
              <w:t xml:space="preserve"> a rough draft of the web design and layout the features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C166AB" w:rsidRPr="00F8229B" w:rsidTr="0063675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F8229B" w:rsidRDefault="00E71DBA" w:rsidP="00D8181B">
            <w:pPr>
              <w:pStyle w:val="Heading3"/>
              <w:rPr>
                <w:sz w:val="22"/>
                <w:szCs w:val="22"/>
              </w:rPr>
            </w:pPr>
            <w:bookmarkStart w:id="4" w:name="MinuteConclusion"/>
            <w:bookmarkEnd w:id="4"/>
            <w:r w:rsidRPr="00F8229B">
              <w:rPr>
                <w:szCs w:val="16"/>
              </w:rP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F8229B" w:rsidRDefault="00F8229B" w:rsidP="005052C5">
            <w:pPr>
              <w:rPr>
                <w:sz w:val="22"/>
                <w:szCs w:val="22"/>
              </w:rPr>
            </w:pPr>
            <w:r w:rsidRPr="00F8229B">
              <w:rPr>
                <w:sz w:val="22"/>
                <w:szCs w:val="22"/>
              </w:rPr>
              <w:t xml:space="preserve"> </w:t>
            </w:r>
          </w:p>
        </w:tc>
      </w:tr>
      <w:tr w:rsidR="00CB3760" w:rsidRPr="00F8229B" w:rsidTr="00E25320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CB3760" w:rsidRPr="006A01DA" w:rsidRDefault="000D7258" w:rsidP="000D7258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Finalized the user stories and their respective acceptance criteria.</w:t>
            </w:r>
          </w:p>
        </w:tc>
      </w:tr>
      <w:tr w:rsidR="0085168B" w:rsidRPr="00F8229B" w:rsidTr="00E25320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Default="000D7258" w:rsidP="006A01D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Sketch rough website design. </w:t>
            </w:r>
          </w:p>
          <w:p w:rsidR="000D7258" w:rsidRPr="006A01DA" w:rsidRDefault="000D7258" w:rsidP="000D7258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necessary notes to user stories slides.</w:t>
            </w:r>
          </w:p>
        </w:tc>
      </w:tr>
      <w:tr w:rsidR="00E71DBA" w:rsidRPr="00F8229B" w:rsidTr="0063675B">
        <w:trPr>
          <w:trHeight w:val="288"/>
        </w:trPr>
        <w:tc>
          <w:tcPr>
            <w:tcW w:w="585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F8229B" w:rsidRDefault="00E71DBA" w:rsidP="00D8181B">
            <w:pPr>
              <w:pStyle w:val="Heading3"/>
              <w:rPr>
                <w:sz w:val="18"/>
              </w:rPr>
            </w:pPr>
            <w:bookmarkStart w:id="5" w:name="MinuteActionItems"/>
            <w:bookmarkEnd w:id="5"/>
            <w:r w:rsidRPr="00F8229B">
              <w:rPr>
                <w:sz w:val="18"/>
              </w:rPr>
              <w:t>Action items</w:t>
            </w:r>
          </w:p>
        </w:tc>
        <w:tc>
          <w:tcPr>
            <w:tcW w:w="268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F8229B" w:rsidRDefault="00E71DBA" w:rsidP="00D8181B">
            <w:pPr>
              <w:pStyle w:val="Heading3"/>
              <w:rPr>
                <w:sz w:val="18"/>
              </w:rPr>
            </w:pPr>
            <w:bookmarkStart w:id="6" w:name="MinutePersonResponsible"/>
            <w:bookmarkEnd w:id="6"/>
            <w:r w:rsidRPr="00F8229B">
              <w:rPr>
                <w:sz w:val="18"/>
              </w:rPr>
              <w:t>Person responsible</w:t>
            </w:r>
          </w:p>
        </w:tc>
        <w:tc>
          <w:tcPr>
            <w:tcW w:w="1532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F8229B" w:rsidRDefault="00E71DBA" w:rsidP="00D8181B">
            <w:pPr>
              <w:pStyle w:val="Heading3"/>
              <w:rPr>
                <w:sz w:val="18"/>
              </w:rPr>
            </w:pPr>
            <w:bookmarkStart w:id="7" w:name="MinuteDeadline"/>
            <w:bookmarkEnd w:id="7"/>
            <w:r w:rsidRPr="00F8229B">
              <w:rPr>
                <w:sz w:val="18"/>
              </w:rPr>
              <w:t>Deadline</w:t>
            </w:r>
          </w:p>
        </w:tc>
      </w:tr>
      <w:tr w:rsidR="0085168B" w:rsidRPr="00F8229B" w:rsidTr="0063675B">
        <w:trPr>
          <w:trHeight w:val="288"/>
        </w:trPr>
        <w:tc>
          <w:tcPr>
            <w:tcW w:w="5852" w:type="dxa"/>
            <w:gridSpan w:val="2"/>
            <w:shd w:val="clear" w:color="auto" w:fill="auto"/>
            <w:vAlign w:val="center"/>
          </w:tcPr>
          <w:p w:rsidR="000D7258" w:rsidRPr="00F8229B" w:rsidRDefault="000D7258" w:rsidP="000D7258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 about Django</w:t>
            </w:r>
          </w:p>
        </w:tc>
        <w:tc>
          <w:tcPr>
            <w:tcW w:w="2686" w:type="dxa"/>
            <w:shd w:val="clear" w:color="auto" w:fill="auto"/>
            <w:vAlign w:val="center"/>
          </w:tcPr>
          <w:p w:rsidR="0085168B" w:rsidRPr="00F8229B" w:rsidRDefault="000D7258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5168B" w:rsidRPr="00F8229B" w:rsidRDefault="000D7258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  <w:r w:rsidR="0063675B">
              <w:rPr>
                <w:sz w:val="22"/>
                <w:szCs w:val="22"/>
              </w:rPr>
              <w:t xml:space="preserve"> Aug</w:t>
            </w:r>
          </w:p>
        </w:tc>
      </w:tr>
      <w:tr w:rsidR="0085168B" w:rsidRPr="00F8229B" w:rsidTr="0063675B">
        <w:trPr>
          <w:trHeight w:val="288"/>
        </w:trPr>
        <w:tc>
          <w:tcPr>
            <w:tcW w:w="5852" w:type="dxa"/>
            <w:gridSpan w:val="2"/>
            <w:shd w:val="clear" w:color="auto" w:fill="auto"/>
            <w:vAlign w:val="center"/>
          </w:tcPr>
          <w:p w:rsidR="0085168B" w:rsidRPr="00F8229B" w:rsidRDefault="00677750" w:rsidP="00677750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Prioritize stories</w:t>
            </w:r>
          </w:p>
        </w:tc>
        <w:tc>
          <w:tcPr>
            <w:tcW w:w="2686" w:type="dxa"/>
            <w:shd w:val="clear" w:color="auto" w:fill="auto"/>
            <w:vAlign w:val="center"/>
          </w:tcPr>
          <w:p w:rsidR="0085168B" w:rsidRPr="00F8229B" w:rsidRDefault="0063675B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Everyone 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5168B" w:rsidRPr="00F8229B" w:rsidRDefault="00677750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  <w:r w:rsidR="0063675B">
              <w:rPr>
                <w:sz w:val="22"/>
                <w:szCs w:val="22"/>
              </w:rPr>
              <w:t xml:space="preserve"> Aug</w:t>
            </w:r>
          </w:p>
        </w:tc>
      </w:tr>
      <w:bookmarkEnd w:id="0"/>
    </w:tbl>
    <w:p w:rsidR="00BB5323" w:rsidRPr="00F8229B" w:rsidRDefault="00BB5323" w:rsidP="00954110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F8229B" w:rsidTr="006A01DA">
        <w:trPr>
          <w:trHeight w:val="288"/>
        </w:trPr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87202" w:rsidRPr="00F8229B" w:rsidRDefault="00C166AB" w:rsidP="00D8181B">
            <w:pPr>
              <w:pStyle w:val="Heading3"/>
              <w:rPr>
                <w:sz w:val="22"/>
                <w:szCs w:val="22"/>
              </w:rPr>
            </w:pPr>
            <w:r w:rsidRPr="00F8229B">
              <w:rPr>
                <w:sz w:val="22"/>
                <w:szCs w:val="22"/>
              </w:rPr>
              <w:t>Special notes</w:t>
            </w:r>
          </w:p>
        </w:tc>
        <w:tc>
          <w:tcPr>
            <w:tcW w:w="8199" w:type="dxa"/>
            <w:shd w:val="clear" w:color="auto" w:fill="auto"/>
            <w:vAlign w:val="center"/>
          </w:tcPr>
          <w:p w:rsidR="00987202" w:rsidRPr="00F8229B" w:rsidRDefault="00987202" w:rsidP="006A01DA">
            <w:pPr>
              <w:rPr>
                <w:sz w:val="22"/>
                <w:szCs w:val="22"/>
              </w:rPr>
            </w:pPr>
            <w:bookmarkStart w:id="8" w:name="_GoBack"/>
            <w:bookmarkEnd w:id="8"/>
          </w:p>
        </w:tc>
      </w:tr>
    </w:tbl>
    <w:p w:rsidR="0085168B" w:rsidRPr="00F8229B" w:rsidRDefault="0085168B" w:rsidP="00BB5323">
      <w:pPr>
        <w:rPr>
          <w:sz w:val="22"/>
          <w:szCs w:val="22"/>
        </w:rPr>
      </w:pPr>
    </w:p>
    <w:sectPr w:rsidR="0085168B" w:rsidRPr="00F8229B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623001"/>
    <w:multiLevelType w:val="hybridMultilevel"/>
    <w:tmpl w:val="65028CDC"/>
    <w:lvl w:ilvl="0" w:tplc="0C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77"/>
    <w:rsid w:val="000145A5"/>
    <w:rsid w:val="00043514"/>
    <w:rsid w:val="000B148B"/>
    <w:rsid w:val="000D7258"/>
    <w:rsid w:val="001B058D"/>
    <w:rsid w:val="001C1D33"/>
    <w:rsid w:val="002138F0"/>
    <w:rsid w:val="00344FA0"/>
    <w:rsid w:val="00417272"/>
    <w:rsid w:val="00423E89"/>
    <w:rsid w:val="00456620"/>
    <w:rsid w:val="00495E0E"/>
    <w:rsid w:val="005052C5"/>
    <w:rsid w:val="00531002"/>
    <w:rsid w:val="005F58B2"/>
    <w:rsid w:val="0063675B"/>
    <w:rsid w:val="00677750"/>
    <w:rsid w:val="00692553"/>
    <w:rsid w:val="006A01DA"/>
    <w:rsid w:val="00714677"/>
    <w:rsid w:val="007554A1"/>
    <w:rsid w:val="007C174F"/>
    <w:rsid w:val="0085168B"/>
    <w:rsid w:val="008B2336"/>
    <w:rsid w:val="008F49C0"/>
    <w:rsid w:val="00954110"/>
    <w:rsid w:val="00987202"/>
    <w:rsid w:val="00A47A14"/>
    <w:rsid w:val="00AE3851"/>
    <w:rsid w:val="00B84015"/>
    <w:rsid w:val="00BB5323"/>
    <w:rsid w:val="00BF65DF"/>
    <w:rsid w:val="00C166AB"/>
    <w:rsid w:val="00CB3760"/>
    <w:rsid w:val="00CE6342"/>
    <w:rsid w:val="00D621F4"/>
    <w:rsid w:val="00D8181B"/>
    <w:rsid w:val="00E25320"/>
    <w:rsid w:val="00E43BAB"/>
    <w:rsid w:val="00E4591C"/>
    <w:rsid w:val="00E60E43"/>
    <w:rsid w:val="00E71DBA"/>
    <w:rsid w:val="00EA2581"/>
    <w:rsid w:val="00F8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6D0C0"/>
  <w15:docId w15:val="{F47AB14C-D0EA-4322-8C4A-0D5A5652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6A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9683542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65B815CC944F1FAD0C5E91576B6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4EF0A-1539-4A68-A495-ECB1B67D0C53}"/>
      </w:docPartPr>
      <w:docPartBody>
        <w:p w:rsidR="00000000" w:rsidRDefault="0062362A">
          <w:pPr>
            <w:pStyle w:val="4A65B815CC944F1FAD0C5E91576B62F0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2A"/>
    <w:rsid w:val="0062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55AC094F2C846AEBA04E13EFB6E81CA">
    <w:name w:val="C55AC094F2C846AEBA04E13EFB6E81CA"/>
  </w:style>
  <w:style w:type="paragraph" w:customStyle="1" w:styleId="4A65B815CC944F1FAD0C5E91576B62F0">
    <w:name w:val="4A65B815CC944F1FAD0C5E91576B62F0"/>
  </w:style>
  <w:style w:type="paragraph" w:customStyle="1" w:styleId="C9BCEA6569AD4C7596D0FF85E76650BD">
    <w:name w:val="C9BCEA6569AD4C7596D0FF85E76650BD"/>
  </w:style>
  <w:style w:type="paragraph" w:customStyle="1" w:styleId="C0B24DEB3A394DD4AD08B9BC7F36D37E">
    <w:name w:val="C0B24DEB3A394DD4AD08B9BC7F36D37E"/>
  </w:style>
  <w:style w:type="paragraph" w:customStyle="1" w:styleId="7075B8614EE74BFF9DE21BE9263017CB">
    <w:name w:val="7075B8614EE74BFF9DE21BE9263017CB"/>
  </w:style>
  <w:style w:type="paragraph" w:customStyle="1" w:styleId="F26F3A61CBCA47D8AE64346A67F97D10">
    <w:name w:val="F26F3A61CBCA47D8AE64346A67F97D10"/>
  </w:style>
  <w:style w:type="paragraph" w:customStyle="1" w:styleId="6F3CF66393BE4C8C91DC7A6A73533B99">
    <w:name w:val="6F3CF66393BE4C8C91DC7A6A73533B99"/>
  </w:style>
  <w:style w:type="paragraph" w:customStyle="1" w:styleId="C6D5EE4423114056A346053990506E14">
    <w:name w:val="C6D5EE4423114056A346053990506E14"/>
  </w:style>
  <w:style w:type="paragraph" w:customStyle="1" w:styleId="03679352DDB144E3A3610E26B762313A">
    <w:name w:val="03679352DDB144E3A3610E26B762313A"/>
  </w:style>
  <w:style w:type="paragraph" w:customStyle="1" w:styleId="F5BF3C53F53747A5A44827682183BB65">
    <w:name w:val="F5BF3C53F53747A5A44827682183BB65"/>
  </w:style>
  <w:style w:type="paragraph" w:customStyle="1" w:styleId="1C8FCC78C83E40729B720B68CA1BEE40">
    <w:name w:val="1C8FCC78C83E40729B720B68CA1BEE40"/>
  </w:style>
  <w:style w:type="paragraph" w:customStyle="1" w:styleId="F9B299C315054179AAECCBCC38C30A57">
    <w:name w:val="F9B299C315054179AAECCBCC38C30A57"/>
  </w:style>
  <w:style w:type="paragraph" w:customStyle="1" w:styleId="6669856300924BD083452BBE47AE6D24">
    <w:name w:val="6669856300924BD083452BBE47AE6D24"/>
  </w:style>
  <w:style w:type="paragraph" w:customStyle="1" w:styleId="44AFB6BC63854B749CAE65CD693929F2">
    <w:name w:val="44AFB6BC63854B749CAE65CD693929F2"/>
  </w:style>
  <w:style w:type="paragraph" w:customStyle="1" w:styleId="B42C507ACF1F4E539CB0A02380E0D4D9">
    <w:name w:val="B42C507ACF1F4E539CB0A02380E0D4D9"/>
  </w:style>
  <w:style w:type="paragraph" w:customStyle="1" w:styleId="DBFD574D406843EFB39E33AB2EEED423">
    <w:name w:val="DBFD574D406843EFB39E33AB2EEED423"/>
  </w:style>
  <w:style w:type="paragraph" w:customStyle="1" w:styleId="7524FB849C614F0D9D107A8CC69D0BEE">
    <w:name w:val="7524FB849C614F0D9D107A8CC69D0BEE"/>
  </w:style>
  <w:style w:type="paragraph" w:customStyle="1" w:styleId="56FAEF3D13F445B2934E877E0131F61E">
    <w:name w:val="56FAEF3D13F445B2934E877E0131F61E"/>
  </w:style>
  <w:style w:type="paragraph" w:customStyle="1" w:styleId="C09C117573134B0C87101425C92E3D69">
    <w:name w:val="C09C117573134B0C87101425C92E3D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Sarah Deriche</dc:creator>
  <cp:keywords/>
  <cp:lastModifiedBy>Sarah Deriche</cp:lastModifiedBy>
  <cp:revision>2</cp:revision>
  <cp:lastPrinted>2004-01-21T19:22:00Z</cp:lastPrinted>
  <dcterms:created xsi:type="dcterms:W3CDTF">2017-09-11T07:09:00Z</dcterms:created>
  <dcterms:modified xsi:type="dcterms:W3CDTF">2017-09-11T07:09:00Z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