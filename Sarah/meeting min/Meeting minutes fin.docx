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54" w:rsidRPr="009F3D08" w:rsidRDefault="00336354" w:rsidP="00336354">
      <w:pPr>
        <w:pStyle w:val="Title"/>
        <w:rPr>
          <w:rFonts w:cstheme="majorHAnsi"/>
          <w:sz w:val="22"/>
          <w:szCs w:val="22"/>
        </w:rPr>
      </w:pPr>
      <w:r w:rsidRPr="009F3D08">
        <w:rPr>
          <w:rFonts w:cstheme="majorHAnsi"/>
          <w:sz w:val="22"/>
          <w:szCs w:val="22"/>
        </w:rPr>
        <w:t>IFB299 Meetings</w:t>
      </w:r>
    </w:p>
    <w:p w:rsidR="00336354" w:rsidRPr="009F3D08" w:rsidRDefault="00336354" w:rsidP="00336354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336354" w:rsidRPr="009F3D08" w:rsidTr="00B43F78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336354" w:rsidRPr="009F3D08" w:rsidRDefault="00336354" w:rsidP="00B43F78">
            <w:pPr>
              <w:pStyle w:val="Heading1"/>
              <w:rPr>
                <w:rFonts w:cstheme="majorHAnsi"/>
                <w:sz w:val="22"/>
                <w:szCs w:val="22"/>
              </w:rPr>
            </w:pPr>
            <w:r w:rsidRPr="009F3D08">
              <w:rPr>
                <w:rFonts w:cstheme="majorHAnsi"/>
                <w:sz w:val="22"/>
                <w:szCs w:val="22"/>
              </w:rPr>
              <w:t>Minutes</w:t>
            </w:r>
            <w:r w:rsidRPr="009F3D08">
              <w:rPr>
                <w:rFonts w:cstheme="majorHAnsi"/>
                <w:sz w:val="22"/>
                <w:szCs w:val="22"/>
              </w:rPr>
              <w:t xml:space="preserve"> 1</w:t>
            </w:r>
          </w:p>
        </w:tc>
        <w:sdt>
          <w:sdtPr>
            <w:rPr>
              <w:rFonts w:asciiTheme="majorHAnsi" w:hAnsiTheme="majorHAnsi" w:cstheme="majorHAnsi"/>
              <w:sz w:val="22"/>
              <w:szCs w:val="22"/>
            </w:rPr>
            <w:alias w:val="Date"/>
            <w:tag w:val="Date"/>
            <w:id w:val="145640230"/>
            <w:placeholder>
              <w:docPart w:val="32BEA8D02922450CB5F8E81B86B26F74"/>
            </w:placeholder>
            <w:date w:fullDate="2017-07-31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336354" w:rsidRPr="009F3D08" w:rsidRDefault="00336354" w:rsidP="00B43F78">
                <w:pPr>
                  <w:pStyle w:val="Details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9F3D08">
                  <w:rPr>
                    <w:rFonts w:asciiTheme="majorHAnsi" w:hAnsiTheme="majorHAnsi" w:cstheme="majorHAnsi"/>
                    <w:sz w:val="22"/>
                    <w:szCs w:val="22"/>
                  </w:rPr>
                  <w:t>July 31,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336354" w:rsidRPr="009F3D08" w:rsidRDefault="00336354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2:00 - 4:00 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336354" w:rsidRPr="009F3D08" w:rsidRDefault="00336354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QUT Library</w:t>
            </w:r>
          </w:p>
        </w:tc>
      </w:tr>
    </w:tbl>
    <w:p w:rsidR="00336354" w:rsidRPr="009F3D08" w:rsidRDefault="00336354" w:rsidP="00336354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2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6"/>
        <w:gridCol w:w="551"/>
        <w:gridCol w:w="4045"/>
        <w:gridCol w:w="3497"/>
        <w:gridCol w:w="15"/>
      </w:tblGrid>
      <w:tr w:rsidR="00336354" w:rsidRPr="009F3D08" w:rsidTr="00B43F78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36354" w:rsidRPr="009F3D08" w:rsidRDefault="00336354" w:rsidP="009F3D08">
            <w:pPr>
              <w:pStyle w:val="Heading3"/>
            </w:pPr>
            <w:r w:rsidRPr="009F3D08">
              <w:t>Meeting called by</w:t>
            </w:r>
          </w:p>
        </w:tc>
        <w:tc>
          <w:tcPr>
            <w:tcW w:w="8103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Whole group</w:t>
            </w:r>
          </w:p>
        </w:tc>
      </w:tr>
      <w:tr w:rsidR="00336354" w:rsidRPr="009F3D08" w:rsidTr="00B43F78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336354" w:rsidRPr="009F3D08" w:rsidRDefault="00336354" w:rsidP="009F3D08">
            <w:pPr>
              <w:pStyle w:val="Heading3"/>
            </w:pPr>
            <w:r w:rsidRPr="009F3D08">
              <w:t>Type of meeting</w:t>
            </w:r>
          </w:p>
        </w:tc>
        <w:tc>
          <w:tcPr>
            <w:tcW w:w="8103" w:type="dxa"/>
            <w:gridSpan w:val="4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In person</w:t>
            </w:r>
          </w:p>
        </w:tc>
      </w:tr>
      <w:tr w:rsidR="00336354" w:rsidRPr="009F3D08" w:rsidTr="00B43F78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336354" w:rsidRPr="009F3D08" w:rsidRDefault="00336354" w:rsidP="009F3D08">
            <w:pPr>
              <w:pStyle w:val="Heading3"/>
            </w:pPr>
            <w:r w:rsidRPr="009F3D08">
              <w:t>Facilitator</w:t>
            </w:r>
          </w:p>
        </w:tc>
        <w:tc>
          <w:tcPr>
            <w:tcW w:w="8103" w:type="dxa"/>
            <w:gridSpan w:val="4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 Deriche</w:t>
            </w:r>
          </w:p>
        </w:tc>
      </w:tr>
      <w:tr w:rsidR="00336354" w:rsidRPr="009F3D08" w:rsidTr="00B43F78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336354" w:rsidRPr="009F3D08" w:rsidRDefault="00336354" w:rsidP="009F3D08">
            <w:pPr>
              <w:pStyle w:val="Heading3"/>
            </w:pPr>
            <w:r w:rsidRPr="009F3D08">
              <w:t>Attendees</w:t>
            </w:r>
          </w:p>
        </w:tc>
        <w:tc>
          <w:tcPr>
            <w:tcW w:w="8103" w:type="dxa"/>
            <w:gridSpan w:val="4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Sarah, Ben, Will, Josh</w:t>
            </w:r>
          </w:p>
        </w:tc>
      </w:tr>
      <w:tr w:rsidR="00336354" w:rsidRPr="009F3D08" w:rsidTr="00B43F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2518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336354" w:rsidRPr="009F3D08" w:rsidRDefault="00336354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Agenda topics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336354" w:rsidRPr="009F3D08" w:rsidRDefault="00336354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336354" w:rsidRPr="009F3D08" w:rsidRDefault="00336354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336354" w:rsidRPr="009F3D08" w:rsidRDefault="00336354" w:rsidP="00336354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36354" w:rsidRPr="009F3D08" w:rsidTr="00B43F78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36354" w:rsidRPr="009F3D08" w:rsidRDefault="00336354" w:rsidP="009F3D08">
            <w:pPr>
              <w:pStyle w:val="Heading3"/>
            </w:pPr>
            <w:r w:rsidRPr="009F3D08"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Work on Team Agreement </w:t>
            </w:r>
          </w:p>
        </w:tc>
      </w:tr>
      <w:tr w:rsidR="00336354" w:rsidRPr="009F3D08" w:rsidTr="00B43F78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Brainstorm set of features </w:t>
            </w:r>
          </w:p>
        </w:tc>
      </w:tr>
      <w:tr w:rsidR="00336354" w:rsidRPr="009F3D08" w:rsidTr="00B43F78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Assign scrum roles</w:t>
            </w:r>
          </w:p>
        </w:tc>
      </w:tr>
      <w:tr w:rsidR="00336354" w:rsidRPr="009F3D08" w:rsidTr="00B43F78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Decide on meeting times and dates</w:t>
            </w:r>
          </w:p>
        </w:tc>
      </w:tr>
      <w:tr w:rsidR="00336354" w:rsidRPr="009F3D08" w:rsidTr="00B43F78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36354" w:rsidRPr="009F3D08" w:rsidRDefault="00336354" w:rsidP="009F3D08">
            <w:pPr>
              <w:pStyle w:val="Heading3"/>
            </w:pPr>
            <w:r w:rsidRPr="009F3D08"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336354" w:rsidRPr="009F3D08" w:rsidTr="00B43F78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36354" w:rsidRPr="009F3D08" w:rsidRDefault="00336354" w:rsidP="00B43F78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All expectations of the meeting were met and plans to hold daily online scrum meetings were discussed ideally with one in person meeting every Monday.</w:t>
            </w:r>
          </w:p>
        </w:tc>
      </w:tr>
      <w:tr w:rsidR="00336354" w:rsidRPr="009F3D08" w:rsidTr="00B43F78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36354" w:rsidRPr="009F3D08" w:rsidRDefault="00336354" w:rsidP="00B43F78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SCRUM master assigned as well as other roles, and Team Agreement Guide was finalized and signed by all members</w:t>
            </w:r>
          </w:p>
        </w:tc>
      </w:tr>
      <w:tr w:rsidR="00336354" w:rsidRPr="009F3D08" w:rsidTr="00B43F78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36354" w:rsidRPr="009F3D08" w:rsidRDefault="00336354" w:rsidP="009F3D08">
            <w:pPr>
              <w:pStyle w:val="Heading3"/>
            </w:pPr>
            <w:r w:rsidRPr="009F3D08"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36354" w:rsidRPr="009F3D08" w:rsidRDefault="00336354" w:rsidP="009F3D08">
            <w:pPr>
              <w:pStyle w:val="Heading3"/>
            </w:pPr>
            <w:r w:rsidRPr="009F3D08"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36354" w:rsidRPr="009F3D08" w:rsidRDefault="00336354" w:rsidP="009F3D08">
            <w:pPr>
              <w:pStyle w:val="Heading3"/>
            </w:pPr>
            <w:r w:rsidRPr="009F3D08">
              <w:t>Deadline</w:t>
            </w:r>
          </w:p>
        </w:tc>
      </w:tr>
      <w:tr w:rsidR="00336354" w:rsidRPr="009F3D08" w:rsidTr="00B43F78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Set up </w:t>
            </w:r>
            <w:proofErr w:type="spellStart"/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github</w:t>
            </w:r>
            <w:proofErr w:type="spellEnd"/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repo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Ben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</w:tr>
      <w:tr w:rsidR="00336354" w:rsidRPr="009F3D08" w:rsidTr="00B43F78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Create and upload google drive doc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</w:tr>
      <w:tr w:rsidR="00336354" w:rsidRPr="009F3D08" w:rsidTr="00B43F78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Come up with Dev features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Will and Josh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</w:tr>
      <w:tr w:rsidR="00336354" w:rsidRPr="009F3D08" w:rsidTr="00B43F78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Come up with Client features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 and Ben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</w:tr>
    </w:tbl>
    <w:p w:rsidR="00336354" w:rsidRPr="009F3D08" w:rsidRDefault="00336354" w:rsidP="00336354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336354" w:rsidRPr="009F3D08" w:rsidTr="00B43F78">
        <w:trPr>
          <w:trHeight w:val="288"/>
        </w:trPr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336354" w:rsidRPr="009F3D08" w:rsidRDefault="00336354" w:rsidP="009F3D08">
            <w:pPr>
              <w:pStyle w:val="Heading3"/>
            </w:pPr>
            <w:r w:rsidRPr="009F3D08">
              <w:t>Special notes</w:t>
            </w:r>
          </w:p>
        </w:tc>
        <w:tc>
          <w:tcPr>
            <w:tcW w:w="8199" w:type="dxa"/>
            <w:shd w:val="clear" w:color="auto" w:fill="auto"/>
            <w:vAlign w:val="center"/>
          </w:tcPr>
          <w:p w:rsidR="00336354" w:rsidRPr="009F3D08" w:rsidRDefault="00336354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Everyone contributed and shared their opinions during the meeting. </w:t>
            </w:r>
          </w:p>
        </w:tc>
      </w:tr>
    </w:tbl>
    <w:p w:rsidR="00EB6DBC" w:rsidRPr="009F3D08" w:rsidRDefault="00EB6DBC" w:rsidP="00EB6DBC">
      <w:pPr>
        <w:pStyle w:val="Title"/>
        <w:pBdr>
          <w:bottom w:val="double" w:sz="6" w:space="1" w:color="auto"/>
        </w:pBdr>
        <w:rPr>
          <w:rFonts w:cstheme="majorHAnsi"/>
          <w:color w:val="auto"/>
          <w:sz w:val="22"/>
          <w:szCs w:val="22"/>
        </w:rPr>
      </w:pPr>
    </w:p>
    <w:p w:rsidR="00EB6DBC" w:rsidRPr="009F3D08" w:rsidRDefault="00EB6DBC" w:rsidP="00EB6DBC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B6DBC" w:rsidRPr="009F3D08" w:rsidTr="00B43F78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B6DBC" w:rsidRPr="009F3D08" w:rsidRDefault="00EB6DBC" w:rsidP="00B43F78">
            <w:pPr>
              <w:pStyle w:val="Heading1"/>
              <w:rPr>
                <w:rFonts w:cstheme="majorHAnsi"/>
                <w:sz w:val="22"/>
                <w:szCs w:val="22"/>
              </w:rPr>
            </w:pPr>
            <w:r w:rsidRPr="009F3D08">
              <w:rPr>
                <w:rFonts w:cstheme="majorHAnsi"/>
                <w:sz w:val="22"/>
                <w:szCs w:val="22"/>
              </w:rPr>
              <w:t>Minutes</w:t>
            </w:r>
            <w:r w:rsidRPr="009F3D08">
              <w:rPr>
                <w:rFonts w:cstheme="majorHAnsi"/>
                <w:sz w:val="22"/>
                <w:szCs w:val="22"/>
              </w:rPr>
              <w:t xml:space="preserve"> 2</w:t>
            </w:r>
          </w:p>
        </w:tc>
        <w:sdt>
          <w:sdtPr>
            <w:rPr>
              <w:rFonts w:asciiTheme="majorHAnsi" w:hAnsiTheme="majorHAnsi" w:cstheme="majorHAnsi"/>
              <w:sz w:val="22"/>
              <w:szCs w:val="22"/>
            </w:rPr>
            <w:alias w:val="Date"/>
            <w:tag w:val="Date"/>
            <w:id w:val="1407103854"/>
            <w:placeholder>
              <w:docPart w:val="8128CFCF2A52412B8F8183E162E2F99A"/>
            </w:placeholder>
            <w:date w:fullDate="2017-08-07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B6DBC" w:rsidRPr="009F3D08" w:rsidRDefault="00EB6DBC" w:rsidP="00B43F78">
                <w:pPr>
                  <w:pStyle w:val="Details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9F3D08">
                  <w:rPr>
                    <w:rFonts w:asciiTheme="majorHAnsi" w:hAnsiTheme="majorHAnsi" w:cstheme="majorHAnsi"/>
                    <w:sz w:val="22"/>
                    <w:szCs w:val="22"/>
                  </w:rPr>
                  <w:t>August 7,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B6DBC" w:rsidRPr="009F3D08" w:rsidRDefault="00EB6DBC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3:00 - 4:00 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B6DBC" w:rsidRPr="009F3D08" w:rsidRDefault="00EB6DBC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QUT Library</w:t>
            </w:r>
          </w:p>
        </w:tc>
      </w:tr>
    </w:tbl>
    <w:p w:rsidR="00EB6DBC" w:rsidRPr="009F3D08" w:rsidRDefault="00EB6DBC" w:rsidP="00EB6DBC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2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6"/>
        <w:gridCol w:w="551"/>
        <w:gridCol w:w="4045"/>
        <w:gridCol w:w="3497"/>
        <w:gridCol w:w="15"/>
      </w:tblGrid>
      <w:tr w:rsidR="00EB6DBC" w:rsidRPr="009F3D08" w:rsidTr="00EB6DBC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Meeting called by</w:t>
            </w:r>
          </w:p>
        </w:tc>
        <w:tc>
          <w:tcPr>
            <w:tcW w:w="8103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Whole group</w:t>
            </w:r>
          </w:p>
        </w:tc>
      </w:tr>
      <w:tr w:rsidR="00EB6DBC" w:rsidRPr="009F3D08" w:rsidTr="00EB6DB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Type of meeting</w:t>
            </w:r>
          </w:p>
        </w:tc>
        <w:tc>
          <w:tcPr>
            <w:tcW w:w="8103" w:type="dxa"/>
            <w:gridSpan w:val="4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In person</w:t>
            </w:r>
          </w:p>
        </w:tc>
      </w:tr>
      <w:tr w:rsidR="00EB6DBC" w:rsidRPr="009F3D08" w:rsidTr="00EB6DB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Facilitator</w:t>
            </w:r>
          </w:p>
        </w:tc>
        <w:tc>
          <w:tcPr>
            <w:tcW w:w="8103" w:type="dxa"/>
            <w:gridSpan w:val="4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 Deriche</w:t>
            </w:r>
          </w:p>
        </w:tc>
      </w:tr>
      <w:tr w:rsidR="00EB6DBC" w:rsidRPr="009F3D08" w:rsidTr="00EB6DB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Attendees</w:t>
            </w:r>
          </w:p>
        </w:tc>
        <w:tc>
          <w:tcPr>
            <w:tcW w:w="8103" w:type="dxa"/>
            <w:gridSpan w:val="4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Sarah, Ben, Will, Josh</w:t>
            </w:r>
          </w:p>
        </w:tc>
      </w:tr>
      <w:tr w:rsidR="00EB6DBC" w:rsidRPr="009F3D08" w:rsidTr="00EB6D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2518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B6DBC" w:rsidRPr="009F3D08" w:rsidRDefault="00EB6DBC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Agenda topics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EB6DBC" w:rsidRPr="009F3D08" w:rsidRDefault="00EB6DBC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EB6DBC" w:rsidRPr="009F3D08" w:rsidRDefault="00EB6DBC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EB6DBC" w:rsidRPr="009F3D08" w:rsidRDefault="00EB6DBC" w:rsidP="00EB6DBC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482"/>
        <w:gridCol w:w="2686"/>
        <w:gridCol w:w="1532"/>
      </w:tblGrid>
      <w:tr w:rsidR="00EB6DBC" w:rsidRPr="009F3D08" w:rsidTr="00B43F7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Polish user stories on all features.</w:t>
            </w:r>
          </w:p>
        </w:tc>
      </w:tr>
      <w:tr w:rsidR="00EB6DBC" w:rsidRPr="009F3D08" w:rsidTr="00B43F78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EB6DBC" w:rsidRPr="009F3D08" w:rsidRDefault="00EB6DBC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Develop a proper understanding of the case study and work on the user stories on all features.</w:t>
            </w:r>
          </w:p>
        </w:tc>
      </w:tr>
      <w:tr w:rsidR="00EB6DBC" w:rsidRPr="009F3D08" w:rsidTr="00B43F78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EB6DBC" w:rsidRPr="009F3D08" w:rsidRDefault="00EB6DBC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Discuss prioritizing techniques. </w:t>
            </w:r>
          </w:p>
        </w:tc>
      </w:tr>
      <w:tr w:rsidR="00EB6DBC" w:rsidRPr="009F3D08" w:rsidTr="00B43F7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EB6DBC" w:rsidRPr="009F3D08" w:rsidTr="00B43F78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EB6DBC" w:rsidRPr="009F3D08" w:rsidRDefault="00EB6DBC" w:rsidP="00B43F78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Finalized a backlog of the user stories </w:t>
            </w:r>
          </w:p>
        </w:tc>
      </w:tr>
      <w:tr w:rsidR="00EB6DBC" w:rsidRPr="009F3D08" w:rsidTr="00B43F78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EB6DBC" w:rsidRPr="009F3D08" w:rsidRDefault="00EB6DBC" w:rsidP="00B43F78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Applied </w:t>
            </w:r>
            <w:proofErr w:type="spellStart"/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MaSCoW</w:t>
            </w:r>
            <w:proofErr w:type="spellEnd"/>
          </w:p>
        </w:tc>
      </w:tr>
      <w:tr w:rsidR="00EB6DBC" w:rsidRPr="009F3D08" w:rsidTr="00B43F78">
        <w:trPr>
          <w:trHeight w:val="288"/>
        </w:trPr>
        <w:tc>
          <w:tcPr>
            <w:tcW w:w="585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lastRenderedPageBreak/>
              <w:t>Action items</w:t>
            </w:r>
          </w:p>
        </w:tc>
        <w:tc>
          <w:tcPr>
            <w:tcW w:w="268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Person responsible</w:t>
            </w:r>
          </w:p>
        </w:tc>
        <w:tc>
          <w:tcPr>
            <w:tcW w:w="1532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Deadline</w:t>
            </w:r>
          </w:p>
        </w:tc>
      </w:tr>
      <w:tr w:rsidR="00EB6DBC" w:rsidRPr="009F3D08" w:rsidTr="00B43F78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Come up with acceptance criteria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Will and Josh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11 Aug</w:t>
            </w:r>
          </w:p>
        </w:tc>
      </w:tr>
      <w:tr w:rsidR="00EB6DBC" w:rsidRPr="009F3D08" w:rsidTr="00B43F78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Expand on stories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Everyone 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11 Aug</w:t>
            </w:r>
          </w:p>
        </w:tc>
      </w:tr>
      <w:tr w:rsidR="00EB6DBC" w:rsidRPr="009F3D08" w:rsidTr="00B43F78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Add stories to JIRA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Josh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</w:tr>
    </w:tbl>
    <w:p w:rsidR="00EB6DBC" w:rsidRPr="009F3D08" w:rsidRDefault="00EB6DBC" w:rsidP="00EB6DBC">
      <w:pPr>
        <w:pBdr>
          <w:top w:val="double" w:sz="6" w:space="1" w:color="auto"/>
          <w:bottom w:val="double" w:sz="6" w:space="1" w:color="auto"/>
        </w:pBdr>
        <w:ind w:left="0"/>
        <w:rPr>
          <w:rFonts w:asciiTheme="majorHAnsi" w:hAnsiTheme="majorHAnsi" w:cstheme="majorHAnsi"/>
          <w:sz w:val="22"/>
          <w:szCs w:val="22"/>
        </w:rPr>
      </w:pPr>
    </w:p>
    <w:p w:rsidR="00EB6DBC" w:rsidRPr="009F3D08" w:rsidRDefault="00EB6DBC" w:rsidP="00EB6DBC">
      <w:pPr>
        <w:pBdr>
          <w:top w:val="double" w:sz="6" w:space="1" w:color="auto"/>
          <w:bottom w:val="double" w:sz="6" w:space="1" w:color="auto"/>
        </w:pBdr>
        <w:ind w:left="0"/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B6DBC" w:rsidRPr="009F3D08" w:rsidTr="00B43F78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B6DBC" w:rsidRPr="009F3D08" w:rsidRDefault="00EB6DBC" w:rsidP="00B43F78">
            <w:pPr>
              <w:pStyle w:val="Heading1"/>
              <w:rPr>
                <w:rFonts w:cstheme="majorHAnsi"/>
                <w:sz w:val="22"/>
                <w:szCs w:val="22"/>
              </w:rPr>
            </w:pPr>
            <w:r w:rsidRPr="009F3D08">
              <w:rPr>
                <w:rFonts w:cstheme="majorHAnsi"/>
                <w:sz w:val="22"/>
                <w:szCs w:val="22"/>
              </w:rPr>
              <w:t>Minutes</w:t>
            </w:r>
            <w:r w:rsidRPr="009F3D08">
              <w:rPr>
                <w:rFonts w:cstheme="majorHAnsi"/>
                <w:sz w:val="22"/>
                <w:szCs w:val="22"/>
              </w:rPr>
              <w:t xml:space="preserve"> 3</w:t>
            </w:r>
          </w:p>
        </w:tc>
        <w:sdt>
          <w:sdtPr>
            <w:rPr>
              <w:rFonts w:asciiTheme="majorHAnsi" w:hAnsiTheme="majorHAnsi" w:cstheme="majorHAnsi"/>
              <w:sz w:val="22"/>
              <w:szCs w:val="22"/>
            </w:rPr>
            <w:alias w:val="Date"/>
            <w:tag w:val="Date"/>
            <w:id w:val="313691756"/>
            <w:placeholder>
              <w:docPart w:val="1EB5766664B443A1992C5540EFC90B0C"/>
            </w:placeholder>
            <w:date w:fullDate="2017-08-21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B6DBC" w:rsidRPr="009F3D08" w:rsidRDefault="00EB6DBC" w:rsidP="00B43F78">
                <w:pPr>
                  <w:pStyle w:val="Details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9F3D08">
                  <w:rPr>
                    <w:rFonts w:asciiTheme="majorHAnsi" w:hAnsiTheme="majorHAnsi" w:cstheme="majorHAnsi"/>
                    <w:sz w:val="22"/>
                    <w:szCs w:val="22"/>
                  </w:rPr>
                  <w:t>August 21,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B6DBC" w:rsidRPr="009F3D08" w:rsidRDefault="00EB6DBC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2:00 - 4:00 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B6DBC" w:rsidRPr="009F3D08" w:rsidRDefault="00EB6DBC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QUT Library</w:t>
            </w:r>
          </w:p>
        </w:tc>
      </w:tr>
    </w:tbl>
    <w:p w:rsidR="00EB6DBC" w:rsidRPr="009F3D08" w:rsidRDefault="00EB6DBC" w:rsidP="00EB6DBC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2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6"/>
        <w:gridCol w:w="551"/>
        <w:gridCol w:w="4045"/>
        <w:gridCol w:w="3497"/>
        <w:gridCol w:w="15"/>
      </w:tblGrid>
      <w:tr w:rsidR="00EB6DBC" w:rsidRPr="009F3D08" w:rsidTr="00EB6DBC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Meeting called by</w:t>
            </w:r>
          </w:p>
        </w:tc>
        <w:tc>
          <w:tcPr>
            <w:tcW w:w="8103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Whole group</w:t>
            </w:r>
          </w:p>
        </w:tc>
      </w:tr>
      <w:tr w:rsidR="00EB6DBC" w:rsidRPr="009F3D08" w:rsidTr="00EB6DB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Type of meeting</w:t>
            </w:r>
          </w:p>
        </w:tc>
        <w:tc>
          <w:tcPr>
            <w:tcW w:w="8103" w:type="dxa"/>
            <w:gridSpan w:val="4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In person</w:t>
            </w:r>
          </w:p>
        </w:tc>
      </w:tr>
      <w:tr w:rsidR="00EB6DBC" w:rsidRPr="009F3D08" w:rsidTr="00EB6DB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Facilitator</w:t>
            </w:r>
          </w:p>
        </w:tc>
        <w:tc>
          <w:tcPr>
            <w:tcW w:w="8103" w:type="dxa"/>
            <w:gridSpan w:val="4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 Deriche</w:t>
            </w:r>
          </w:p>
        </w:tc>
      </w:tr>
      <w:tr w:rsidR="00EB6DBC" w:rsidRPr="009F3D08" w:rsidTr="00EB6DB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Attendees</w:t>
            </w:r>
          </w:p>
        </w:tc>
        <w:tc>
          <w:tcPr>
            <w:tcW w:w="8103" w:type="dxa"/>
            <w:gridSpan w:val="4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Sarah, Will, Josh</w:t>
            </w:r>
          </w:p>
        </w:tc>
      </w:tr>
      <w:tr w:rsidR="00EB6DBC" w:rsidRPr="009F3D08" w:rsidTr="00EB6D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2518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B6DBC" w:rsidRPr="009F3D08" w:rsidRDefault="00EB6DBC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Agenda topics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EB6DBC" w:rsidRPr="009F3D08" w:rsidRDefault="00EB6DBC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EB6DBC" w:rsidRPr="009F3D08" w:rsidRDefault="00EB6DBC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EB6DBC" w:rsidRPr="009F3D08" w:rsidRDefault="00EB6DBC" w:rsidP="00EB6DBC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482"/>
        <w:gridCol w:w="2686"/>
        <w:gridCol w:w="1532"/>
      </w:tblGrid>
      <w:tr w:rsidR="00EB6DBC" w:rsidRPr="009F3D08" w:rsidTr="00B43F7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Story points.</w:t>
            </w:r>
          </w:p>
        </w:tc>
      </w:tr>
      <w:tr w:rsidR="00EB6DBC" w:rsidRPr="009F3D08" w:rsidTr="00B43F78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EB6DBC" w:rsidRPr="009F3D08" w:rsidRDefault="00EB6DBC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Story review and preparation for Sprint</w:t>
            </w:r>
          </w:p>
        </w:tc>
      </w:tr>
      <w:tr w:rsidR="00EB6DBC" w:rsidRPr="009F3D08" w:rsidTr="00B43F78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EB6DBC" w:rsidRPr="009F3D08" w:rsidRDefault="00EB6DBC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Discuss a rough draft of the web design and layout the features </w:t>
            </w:r>
          </w:p>
        </w:tc>
      </w:tr>
      <w:tr w:rsidR="00EB6DBC" w:rsidRPr="009F3D08" w:rsidTr="00B43F7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EB6DBC" w:rsidRPr="009F3D08" w:rsidTr="00B43F78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EB6DBC" w:rsidRPr="009F3D08" w:rsidRDefault="00EB6DBC" w:rsidP="00B43F78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Finalized the user stories and their respective acceptance criteria.</w:t>
            </w:r>
          </w:p>
        </w:tc>
      </w:tr>
      <w:tr w:rsidR="00EB6DBC" w:rsidRPr="009F3D08" w:rsidTr="00B43F78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EB6DBC" w:rsidRPr="009F3D08" w:rsidRDefault="00EB6DBC" w:rsidP="00B43F78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Sketch rough website design. </w:t>
            </w:r>
          </w:p>
          <w:p w:rsidR="00EB6DBC" w:rsidRPr="009F3D08" w:rsidRDefault="00EB6DBC" w:rsidP="00B43F78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Add necessary notes to user stories slides.</w:t>
            </w:r>
          </w:p>
        </w:tc>
      </w:tr>
      <w:tr w:rsidR="00EB6DBC" w:rsidRPr="009F3D08" w:rsidTr="00B43F78">
        <w:trPr>
          <w:trHeight w:val="288"/>
        </w:trPr>
        <w:tc>
          <w:tcPr>
            <w:tcW w:w="585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Action items</w:t>
            </w:r>
          </w:p>
        </w:tc>
        <w:tc>
          <w:tcPr>
            <w:tcW w:w="268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Person responsible</w:t>
            </w:r>
          </w:p>
        </w:tc>
        <w:tc>
          <w:tcPr>
            <w:tcW w:w="1532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B6DBC" w:rsidRPr="009F3D08" w:rsidRDefault="00EB6DBC" w:rsidP="009F3D08">
            <w:pPr>
              <w:pStyle w:val="Heading3"/>
            </w:pPr>
            <w:r w:rsidRPr="009F3D08">
              <w:t>Deadline</w:t>
            </w:r>
          </w:p>
        </w:tc>
      </w:tr>
      <w:tr w:rsidR="00EB6DBC" w:rsidRPr="009F3D08" w:rsidTr="00B43F78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EB6DBC" w:rsidRPr="009F3D08" w:rsidRDefault="00EB6DBC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Learn about Django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Everyone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28 Aug</w:t>
            </w:r>
          </w:p>
        </w:tc>
      </w:tr>
      <w:tr w:rsidR="00EB6DBC" w:rsidRPr="009F3D08" w:rsidTr="00B43F78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EB6DBC" w:rsidRPr="009F3D08" w:rsidRDefault="00EB6DBC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Prioritize stories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Everyone 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B6DBC" w:rsidRPr="009F3D08" w:rsidRDefault="00EB6DBC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28 Aug</w:t>
            </w:r>
          </w:p>
        </w:tc>
      </w:tr>
    </w:tbl>
    <w:p w:rsidR="00EB6DBC" w:rsidRPr="009F3D08" w:rsidRDefault="00EB6DBC" w:rsidP="00EB6DBC">
      <w:pPr>
        <w:pBdr>
          <w:bottom w:val="double" w:sz="6" w:space="1" w:color="auto"/>
        </w:pBdr>
        <w:rPr>
          <w:rFonts w:asciiTheme="majorHAnsi" w:hAnsiTheme="majorHAnsi" w:cstheme="majorHAnsi"/>
          <w:sz w:val="22"/>
          <w:szCs w:val="22"/>
        </w:rPr>
      </w:pPr>
    </w:p>
    <w:p w:rsidR="00EB6DBC" w:rsidRPr="009F3D08" w:rsidRDefault="00EB6DBC" w:rsidP="00336354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9F3D08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Pr="009F3D08" w:rsidRDefault="00E43BAB" w:rsidP="00954110">
            <w:pPr>
              <w:pStyle w:val="Heading1"/>
              <w:rPr>
                <w:rFonts w:cstheme="majorHAnsi"/>
                <w:sz w:val="22"/>
                <w:szCs w:val="22"/>
              </w:rPr>
            </w:pPr>
            <w:r w:rsidRPr="009F3D08">
              <w:rPr>
                <w:rFonts w:cstheme="majorHAnsi"/>
                <w:sz w:val="22"/>
                <w:szCs w:val="22"/>
              </w:rPr>
              <w:t>Minutes</w:t>
            </w:r>
            <w:r w:rsidR="00EB6DBC" w:rsidRPr="009F3D08">
              <w:rPr>
                <w:rFonts w:cstheme="majorHAnsi"/>
                <w:sz w:val="22"/>
                <w:szCs w:val="22"/>
              </w:rPr>
              <w:t xml:space="preserve"> 4</w:t>
            </w:r>
          </w:p>
        </w:tc>
        <w:sdt>
          <w:sdtPr>
            <w:rPr>
              <w:rFonts w:asciiTheme="majorHAnsi" w:hAnsiTheme="majorHAnsi" w:cstheme="majorHAnsi"/>
              <w:sz w:val="22"/>
              <w:szCs w:val="22"/>
            </w:rPr>
            <w:alias w:val="Date"/>
            <w:tag w:val="Date"/>
            <w:id w:val="48425581"/>
            <w:placeholder>
              <w:docPart w:val="4A65B815CC944F1FAD0C5E91576B62F0"/>
            </w:placeholder>
            <w:date w:fullDate="2017-09-0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F3D08" w:rsidRDefault="0033350F" w:rsidP="0033489E">
                <w:pPr>
                  <w:pStyle w:val="Details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9F3D08">
                  <w:rPr>
                    <w:rFonts w:asciiTheme="majorHAnsi" w:hAnsiTheme="majorHAnsi" w:cstheme="majorHAnsi"/>
                    <w:sz w:val="22"/>
                    <w:szCs w:val="22"/>
                  </w:rPr>
                  <w:t>September 4,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F3D08" w:rsidRDefault="000B148B" w:rsidP="00714677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 w:rsidR="0033350F" w:rsidRPr="009F3D08">
              <w:rPr>
                <w:rFonts w:asciiTheme="majorHAnsi" w:hAnsiTheme="majorHAnsi" w:cstheme="majorHAnsi"/>
                <w:sz w:val="22"/>
                <w:szCs w:val="22"/>
              </w:rPr>
              <w:t>:00 - 3:3</w:t>
            </w:r>
            <w:r w:rsidR="00714677" w:rsidRPr="009F3D08">
              <w:rPr>
                <w:rFonts w:asciiTheme="majorHAnsi" w:hAnsiTheme="majorHAnsi" w:cstheme="majorHAnsi"/>
                <w:sz w:val="22"/>
                <w:szCs w:val="22"/>
              </w:rPr>
              <w:t>0 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F3D08" w:rsidRDefault="00714677" w:rsidP="00714677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QUT Library</w:t>
            </w:r>
          </w:p>
        </w:tc>
      </w:tr>
    </w:tbl>
    <w:p w:rsidR="00954110" w:rsidRPr="009F3D08" w:rsidRDefault="00954110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2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6"/>
        <w:gridCol w:w="551"/>
        <w:gridCol w:w="4045"/>
        <w:gridCol w:w="3497"/>
        <w:gridCol w:w="15"/>
      </w:tblGrid>
      <w:tr w:rsidR="0085168B" w:rsidRPr="009F3D08" w:rsidTr="007640CB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9F3D08" w:rsidRDefault="00E60E43" w:rsidP="009F3D08">
            <w:pPr>
              <w:pStyle w:val="Heading3"/>
            </w:pPr>
            <w:r w:rsidRPr="009F3D08">
              <w:t>Meeting called by</w:t>
            </w:r>
          </w:p>
        </w:tc>
        <w:tc>
          <w:tcPr>
            <w:tcW w:w="8103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9F3D08" w:rsidRDefault="00714677" w:rsidP="005052C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Whole group</w:t>
            </w:r>
          </w:p>
        </w:tc>
      </w:tr>
      <w:tr w:rsidR="0085168B" w:rsidRPr="009F3D08" w:rsidTr="007640CB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9F3D08" w:rsidRDefault="00E60E43" w:rsidP="009F3D08">
            <w:pPr>
              <w:pStyle w:val="Heading3"/>
            </w:pPr>
            <w:r w:rsidRPr="009F3D08">
              <w:t>Type of meeting</w:t>
            </w:r>
          </w:p>
        </w:tc>
        <w:tc>
          <w:tcPr>
            <w:tcW w:w="8103" w:type="dxa"/>
            <w:gridSpan w:val="4"/>
            <w:shd w:val="clear" w:color="auto" w:fill="auto"/>
            <w:vAlign w:val="center"/>
          </w:tcPr>
          <w:p w:rsidR="0085168B" w:rsidRPr="009F3D08" w:rsidRDefault="00714677" w:rsidP="005052C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In person</w:t>
            </w:r>
          </w:p>
        </w:tc>
      </w:tr>
      <w:tr w:rsidR="0085168B" w:rsidRPr="009F3D08" w:rsidTr="007640CB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9F3D08" w:rsidRDefault="00E60E43" w:rsidP="009F3D08">
            <w:pPr>
              <w:pStyle w:val="Heading3"/>
            </w:pPr>
            <w:r w:rsidRPr="009F3D08">
              <w:t>Facilitator</w:t>
            </w:r>
          </w:p>
        </w:tc>
        <w:tc>
          <w:tcPr>
            <w:tcW w:w="8103" w:type="dxa"/>
            <w:gridSpan w:val="4"/>
            <w:shd w:val="clear" w:color="auto" w:fill="auto"/>
            <w:vAlign w:val="center"/>
          </w:tcPr>
          <w:p w:rsidR="0085168B" w:rsidRPr="009F3D08" w:rsidRDefault="00714677" w:rsidP="005052C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 Deriche</w:t>
            </w:r>
          </w:p>
        </w:tc>
      </w:tr>
      <w:tr w:rsidR="0085168B" w:rsidRPr="009F3D08" w:rsidTr="007640CB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9F3D08" w:rsidRDefault="00E71DBA" w:rsidP="009F3D08">
            <w:pPr>
              <w:pStyle w:val="Heading3"/>
            </w:pPr>
            <w:r w:rsidRPr="009F3D08">
              <w:t>Attendees</w:t>
            </w:r>
          </w:p>
        </w:tc>
        <w:tc>
          <w:tcPr>
            <w:tcW w:w="8103" w:type="dxa"/>
            <w:gridSpan w:val="4"/>
            <w:shd w:val="clear" w:color="auto" w:fill="auto"/>
            <w:vAlign w:val="center"/>
          </w:tcPr>
          <w:p w:rsidR="0085168B" w:rsidRPr="009F3D08" w:rsidRDefault="000B148B" w:rsidP="000B148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</w:t>
            </w:r>
            <w:r w:rsidR="00714677" w:rsidRPr="009F3D08">
              <w:rPr>
                <w:rFonts w:asciiTheme="majorHAnsi" w:hAnsiTheme="majorHAnsi" w:cstheme="majorHAnsi"/>
                <w:sz w:val="22"/>
                <w:szCs w:val="22"/>
              </w:rPr>
              <w:t>, Will, Josh</w:t>
            </w:r>
            <w:r w:rsidR="0033350F" w:rsidRPr="009F3D08">
              <w:rPr>
                <w:rFonts w:asciiTheme="majorHAnsi" w:hAnsiTheme="majorHAnsi" w:cstheme="majorHAnsi"/>
                <w:sz w:val="22"/>
                <w:szCs w:val="22"/>
              </w:rPr>
              <w:t>, ben</w:t>
            </w:r>
          </w:p>
        </w:tc>
      </w:tr>
      <w:tr w:rsidR="0085168B" w:rsidRPr="009F3D08" w:rsidTr="00764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2518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5168B" w:rsidRPr="009F3D08" w:rsidRDefault="00954110" w:rsidP="007640CB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Agenda topic</w:t>
            </w: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 w:rsidR="00EB6DBC" w:rsidRPr="009F3D08">
              <w:rPr>
                <w:rFonts w:asciiTheme="majorHAnsi" w:hAnsiTheme="majorHAnsi" w:cstheme="majorHAnsi"/>
                <w:sz w:val="22"/>
                <w:szCs w:val="22"/>
              </w:rPr>
              <w:t>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85168B" w:rsidRPr="009F3D08" w:rsidRDefault="0085168B" w:rsidP="00714677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85168B" w:rsidRPr="009F3D08" w:rsidRDefault="0085168B" w:rsidP="00714677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D8181B" w:rsidRPr="009F3D08" w:rsidRDefault="00D8181B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852"/>
        <w:gridCol w:w="2686"/>
        <w:gridCol w:w="1532"/>
      </w:tblGrid>
      <w:tr w:rsidR="0033350F" w:rsidRPr="009F3D08" w:rsidTr="006E5E39">
        <w:trPr>
          <w:trHeight w:val="288"/>
        </w:trPr>
        <w:tc>
          <w:tcPr>
            <w:tcW w:w="1007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3350F" w:rsidRPr="009F3D08" w:rsidRDefault="0033350F" w:rsidP="009F3D08">
            <w:pPr>
              <w:pStyle w:val="Heading3"/>
              <w:rPr>
                <w:sz w:val="22"/>
                <w:szCs w:val="24"/>
              </w:rPr>
            </w:pPr>
            <w:bookmarkStart w:id="3" w:name="MinuteDiscussion"/>
            <w:bookmarkEnd w:id="3"/>
            <w:r w:rsidRPr="009F3D08">
              <w:rPr>
                <w:sz w:val="22"/>
                <w:szCs w:val="24"/>
              </w:rPr>
              <w:t xml:space="preserve"> Discussion</w:t>
            </w:r>
          </w:p>
        </w:tc>
      </w:tr>
      <w:tr w:rsidR="0085168B" w:rsidRPr="009F3D08" w:rsidTr="0063675B">
        <w:trPr>
          <w:trHeight w:val="288"/>
        </w:trPr>
        <w:tc>
          <w:tcPr>
            <w:tcW w:w="10070" w:type="dxa"/>
            <w:gridSpan w:val="3"/>
            <w:shd w:val="clear" w:color="auto" w:fill="auto"/>
            <w:vAlign w:val="center"/>
          </w:tcPr>
          <w:p w:rsidR="0085168B" w:rsidRPr="009F3D08" w:rsidRDefault="0033350F" w:rsidP="000D725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D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esign 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sketches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for the 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user interface.</w:t>
            </w:r>
          </w:p>
        </w:tc>
      </w:tr>
      <w:tr w:rsidR="0085168B" w:rsidRPr="009F3D08" w:rsidTr="0063675B">
        <w:trPr>
          <w:trHeight w:val="288"/>
        </w:trPr>
        <w:tc>
          <w:tcPr>
            <w:tcW w:w="10070" w:type="dxa"/>
            <w:gridSpan w:val="3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9F3D08" w:rsidRDefault="0033350F" w:rsidP="00E25320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Discuss and assign different artifacts of the project.</w:t>
            </w:r>
          </w:p>
        </w:tc>
      </w:tr>
      <w:tr w:rsidR="0033350F" w:rsidRPr="009F3D08" w:rsidTr="00D347AC">
        <w:trPr>
          <w:trHeight w:val="288"/>
        </w:trPr>
        <w:tc>
          <w:tcPr>
            <w:tcW w:w="1007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3350F" w:rsidRPr="009F3D08" w:rsidRDefault="0033350F" w:rsidP="009F3D08">
            <w:pPr>
              <w:pStyle w:val="Heading3"/>
            </w:pPr>
            <w:bookmarkStart w:id="4" w:name="MinuteConclusion"/>
            <w:bookmarkEnd w:id="4"/>
            <w:r w:rsidRPr="009F3D08">
              <w:t>Conclusions</w:t>
            </w:r>
          </w:p>
        </w:tc>
      </w:tr>
      <w:tr w:rsidR="00CB3760" w:rsidRPr="009F3D08" w:rsidTr="00E25320">
        <w:trPr>
          <w:trHeight w:val="288"/>
        </w:trPr>
        <w:tc>
          <w:tcPr>
            <w:tcW w:w="10070" w:type="dxa"/>
            <w:gridSpan w:val="3"/>
            <w:shd w:val="clear" w:color="auto" w:fill="auto"/>
            <w:vAlign w:val="center"/>
          </w:tcPr>
          <w:p w:rsidR="00CB3760" w:rsidRPr="009F3D08" w:rsidRDefault="0033350F" w:rsidP="003335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Github</w:t>
            </w:r>
            <w:proofErr w:type="spellEnd"/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was updated and mockup was sent in the group chat for everybody to see</w:t>
            </w:r>
            <w:r w:rsidR="00537AEF" w:rsidRPr="009F3D08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Everybody was happy with their chosen diagrams and artefacts.</w:t>
            </w:r>
          </w:p>
        </w:tc>
      </w:tr>
      <w:tr w:rsidR="00E71DBA" w:rsidRPr="009F3D08" w:rsidTr="0063675B">
        <w:trPr>
          <w:trHeight w:val="288"/>
        </w:trPr>
        <w:tc>
          <w:tcPr>
            <w:tcW w:w="5852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9F3D08" w:rsidRDefault="00E71DBA" w:rsidP="009F3D08">
            <w:pPr>
              <w:pStyle w:val="Heading3"/>
            </w:pPr>
            <w:bookmarkStart w:id="5" w:name="MinuteActionItems"/>
            <w:bookmarkEnd w:id="5"/>
            <w:r w:rsidRPr="009F3D08">
              <w:t>Action items</w:t>
            </w:r>
          </w:p>
        </w:tc>
        <w:tc>
          <w:tcPr>
            <w:tcW w:w="268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9F3D08" w:rsidRDefault="00E71DBA" w:rsidP="009F3D08">
            <w:pPr>
              <w:pStyle w:val="Heading3"/>
            </w:pPr>
            <w:bookmarkStart w:id="6" w:name="MinutePersonResponsible"/>
            <w:bookmarkEnd w:id="6"/>
            <w:r w:rsidRPr="009F3D08">
              <w:t>Person responsible</w:t>
            </w:r>
          </w:p>
        </w:tc>
        <w:tc>
          <w:tcPr>
            <w:tcW w:w="1532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9F3D08" w:rsidRDefault="00E71DBA" w:rsidP="009F3D08">
            <w:pPr>
              <w:pStyle w:val="Heading3"/>
            </w:pPr>
            <w:bookmarkStart w:id="7" w:name="MinuteDeadline"/>
            <w:bookmarkEnd w:id="7"/>
            <w:r w:rsidRPr="009F3D08">
              <w:t>Deadline</w:t>
            </w:r>
          </w:p>
        </w:tc>
      </w:tr>
      <w:tr w:rsidR="0085168B" w:rsidRPr="009F3D08" w:rsidTr="0063675B">
        <w:trPr>
          <w:trHeight w:val="288"/>
        </w:trPr>
        <w:tc>
          <w:tcPr>
            <w:tcW w:w="5852" w:type="dxa"/>
            <w:shd w:val="clear" w:color="auto" w:fill="auto"/>
            <w:vAlign w:val="center"/>
          </w:tcPr>
          <w:p w:rsidR="000D7258" w:rsidRPr="009F3D08" w:rsidRDefault="00234EDF" w:rsidP="000D725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Learn about Django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85168B" w:rsidRPr="009F3D08" w:rsidRDefault="00234EDF" w:rsidP="005052C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Everyone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5168B" w:rsidRPr="009F3D08" w:rsidRDefault="00234EDF" w:rsidP="005052C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N/A</w:t>
            </w:r>
          </w:p>
        </w:tc>
      </w:tr>
      <w:tr w:rsidR="0085168B" w:rsidRPr="009F3D08" w:rsidTr="0063675B">
        <w:trPr>
          <w:trHeight w:val="288"/>
        </w:trPr>
        <w:tc>
          <w:tcPr>
            <w:tcW w:w="5852" w:type="dxa"/>
            <w:shd w:val="clear" w:color="auto" w:fill="auto"/>
            <w:vAlign w:val="center"/>
          </w:tcPr>
          <w:p w:rsidR="0085168B" w:rsidRPr="009F3D08" w:rsidRDefault="0016333E" w:rsidP="00677750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Work on portfolios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85168B" w:rsidRPr="009F3D08" w:rsidRDefault="0016333E" w:rsidP="005052C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Everyone</w:t>
            </w:r>
            <w:r w:rsidR="0063675B"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5168B" w:rsidRPr="009F3D08" w:rsidRDefault="0016333E" w:rsidP="005052C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N/A</w:t>
            </w:r>
          </w:p>
        </w:tc>
      </w:tr>
      <w:tr w:rsidR="00537AEF" w:rsidRPr="009F3D08" w:rsidTr="0063675B">
        <w:trPr>
          <w:trHeight w:val="288"/>
        </w:trPr>
        <w:tc>
          <w:tcPr>
            <w:tcW w:w="5852" w:type="dxa"/>
            <w:shd w:val="clear" w:color="auto" w:fill="auto"/>
            <w:vAlign w:val="center"/>
          </w:tcPr>
          <w:p w:rsidR="00537AEF" w:rsidRPr="009F3D08" w:rsidRDefault="0016333E" w:rsidP="00677750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Website Mockups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537AEF" w:rsidRPr="009F3D08" w:rsidRDefault="0016333E" w:rsidP="005052C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Everyone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537AEF" w:rsidRPr="009F3D08" w:rsidRDefault="0016333E" w:rsidP="005052C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N/A</w:t>
            </w:r>
          </w:p>
        </w:tc>
      </w:tr>
      <w:bookmarkEnd w:id="2"/>
    </w:tbl>
    <w:p w:rsidR="00234EDF" w:rsidRPr="009F3D08" w:rsidRDefault="00234EDF" w:rsidP="00234EDF">
      <w:pPr>
        <w:pStyle w:val="Title"/>
        <w:pBdr>
          <w:bottom w:val="double" w:sz="6" w:space="1" w:color="auto"/>
        </w:pBdr>
        <w:rPr>
          <w:rFonts w:cstheme="majorHAnsi"/>
          <w:color w:val="auto"/>
          <w:sz w:val="22"/>
          <w:szCs w:val="22"/>
        </w:rPr>
      </w:pPr>
    </w:p>
    <w:p w:rsidR="0016333E" w:rsidRPr="009F3D08" w:rsidRDefault="0016333E" w:rsidP="0016333E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234EDF" w:rsidRPr="009F3D08" w:rsidTr="00B43F78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234EDF" w:rsidRPr="009F3D08" w:rsidRDefault="00234EDF" w:rsidP="00B43F78">
            <w:pPr>
              <w:pStyle w:val="Heading1"/>
              <w:rPr>
                <w:rFonts w:cstheme="majorHAnsi"/>
                <w:sz w:val="22"/>
                <w:szCs w:val="22"/>
              </w:rPr>
            </w:pPr>
            <w:r w:rsidRPr="009F3D08">
              <w:rPr>
                <w:rFonts w:cstheme="majorHAnsi"/>
                <w:sz w:val="22"/>
                <w:szCs w:val="22"/>
              </w:rPr>
              <w:t>Minutes</w:t>
            </w:r>
            <w:r w:rsidR="00EB6DBC" w:rsidRPr="009F3D08">
              <w:rPr>
                <w:rFonts w:cstheme="majorHAnsi"/>
                <w:sz w:val="22"/>
                <w:szCs w:val="22"/>
              </w:rPr>
              <w:t xml:space="preserve"> 5</w:t>
            </w:r>
          </w:p>
        </w:tc>
        <w:sdt>
          <w:sdtPr>
            <w:rPr>
              <w:rFonts w:asciiTheme="majorHAnsi" w:hAnsiTheme="majorHAnsi" w:cstheme="majorHAnsi"/>
              <w:sz w:val="22"/>
              <w:szCs w:val="22"/>
            </w:rPr>
            <w:alias w:val="Date"/>
            <w:tag w:val="Date"/>
            <w:id w:val="-1253423549"/>
            <w:placeholder>
              <w:docPart w:val="B33836244CFC4FDD99C33D4281B0673A"/>
            </w:placeholder>
            <w:date w:fullDate="2017-09-11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234EDF" w:rsidRPr="009F3D08" w:rsidRDefault="00234EDF" w:rsidP="00B43F78">
                <w:pPr>
                  <w:pStyle w:val="Details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9F3D08">
                  <w:rPr>
                    <w:rFonts w:asciiTheme="majorHAnsi" w:hAnsiTheme="majorHAnsi" w:cstheme="majorHAnsi"/>
                    <w:sz w:val="22"/>
                    <w:szCs w:val="22"/>
                  </w:rPr>
                  <w:t>September 11,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234EDF" w:rsidRPr="009F3D08" w:rsidRDefault="00234EDF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3:00 - 4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:30 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234EDF" w:rsidRPr="009F3D08" w:rsidRDefault="00234EDF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QUT Library</w:t>
            </w:r>
          </w:p>
        </w:tc>
      </w:tr>
    </w:tbl>
    <w:p w:rsidR="00234EDF" w:rsidRPr="009F3D08" w:rsidRDefault="00234EDF" w:rsidP="00234EDF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3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552"/>
        <w:gridCol w:w="3334"/>
        <w:gridCol w:w="711"/>
        <w:gridCol w:w="1975"/>
        <w:gridCol w:w="1522"/>
        <w:gridCol w:w="15"/>
      </w:tblGrid>
      <w:tr w:rsidR="00234EDF" w:rsidRPr="009F3D08" w:rsidTr="007640CB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34EDF" w:rsidRPr="009F3D08" w:rsidRDefault="00234EDF" w:rsidP="009F3D08">
            <w:pPr>
              <w:pStyle w:val="Heading3"/>
            </w:pPr>
            <w:r w:rsidRPr="009F3D08">
              <w:t>Meeting called by</w:t>
            </w:r>
          </w:p>
        </w:tc>
        <w:tc>
          <w:tcPr>
            <w:tcW w:w="8103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234EDF" w:rsidRPr="009F3D08" w:rsidRDefault="00234EDF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Whole group</w:t>
            </w:r>
          </w:p>
        </w:tc>
      </w:tr>
      <w:tr w:rsidR="00234EDF" w:rsidRPr="009F3D08" w:rsidTr="007640CB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234EDF" w:rsidRPr="009F3D08" w:rsidRDefault="00234EDF" w:rsidP="009F3D08">
            <w:pPr>
              <w:pStyle w:val="Heading3"/>
            </w:pPr>
            <w:r w:rsidRPr="009F3D08">
              <w:t>Type of meeting</w:t>
            </w:r>
          </w:p>
        </w:tc>
        <w:tc>
          <w:tcPr>
            <w:tcW w:w="8103" w:type="dxa"/>
            <w:gridSpan w:val="6"/>
            <w:shd w:val="clear" w:color="auto" w:fill="auto"/>
            <w:vAlign w:val="center"/>
          </w:tcPr>
          <w:p w:rsidR="00234EDF" w:rsidRPr="009F3D08" w:rsidRDefault="00234EDF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In person</w:t>
            </w:r>
          </w:p>
        </w:tc>
      </w:tr>
      <w:tr w:rsidR="00234EDF" w:rsidRPr="009F3D08" w:rsidTr="007640CB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234EDF" w:rsidRPr="009F3D08" w:rsidRDefault="00234EDF" w:rsidP="009F3D08">
            <w:pPr>
              <w:pStyle w:val="Heading3"/>
            </w:pPr>
            <w:r w:rsidRPr="009F3D08">
              <w:t>Facilitator</w:t>
            </w:r>
          </w:p>
        </w:tc>
        <w:tc>
          <w:tcPr>
            <w:tcW w:w="8103" w:type="dxa"/>
            <w:gridSpan w:val="6"/>
            <w:shd w:val="clear" w:color="auto" w:fill="auto"/>
            <w:vAlign w:val="center"/>
          </w:tcPr>
          <w:p w:rsidR="00234EDF" w:rsidRPr="009F3D08" w:rsidRDefault="00234EDF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 Deriche</w:t>
            </w:r>
          </w:p>
        </w:tc>
      </w:tr>
      <w:tr w:rsidR="00234EDF" w:rsidRPr="009F3D08" w:rsidTr="007640CB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234EDF" w:rsidRPr="009F3D08" w:rsidRDefault="00234EDF" w:rsidP="009F3D08">
            <w:pPr>
              <w:pStyle w:val="Heading3"/>
            </w:pPr>
            <w:r w:rsidRPr="009F3D08">
              <w:t>Attendees</w:t>
            </w:r>
          </w:p>
        </w:tc>
        <w:tc>
          <w:tcPr>
            <w:tcW w:w="8103" w:type="dxa"/>
            <w:gridSpan w:val="6"/>
            <w:shd w:val="clear" w:color="auto" w:fill="auto"/>
            <w:vAlign w:val="center"/>
          </w:tcPr>
          <w:p w:rsidR="00234EDF" w:rsidRPr="009F3D08" w:rsidRDefault="00234EDF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Sarah, Will, Josh</w:t>
            </w:r>
          </w:p>
        </w:tc>
      </w:tr>
      <w:tr w:rsidR="00234EDF" w:rsidRPr="009F3D08" w:rsidTr="00764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2519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7640CB" w:rsidRPr="009F3D08" w:rsidRDefault="007640CB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234EDF" w:rsidRPr="009F3D08" w:rsidRDefault="00234EDF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Agenda topics</w:t>
            </w:r>
          </w:p>
        </w:tc>
        <w:tc>
          <w:tcPr>
            <w:tcW w:w="4045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234EDF" w:rsidRPr="009F3D08" w:rsidRDefault="00234EDF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97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234EDF" w:rsidRPr="009F3D08" w:rsidRDefault="00234EDF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234EDF" w:rsidRPr="009F3D08" w:rsidTr="007640CB">
        <w:trPr>
          <w:trHeight w:val="288"/>
        </w:trPr>
        <w:tc>
          <w:tcPr>
            <w:tcW w:w="10076" w:type="dxa"/>
            <w:gridSpan w:val="7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34EDF" w:rsidRPr="009F3D08" w:rsidRDefault="00234EDF" w:rsidP="009F3D08">
            <w:pPr>
              <w:pStyle w:val="Heading3"/>
            </w:pPr>
            <w:r w:rsidRPr="009F3D08">
              <w:t xml:space="preserve"> Discussion</w:t>
            </w:r>
          </w:p>
        </w:tc>
      </w:tr>
      <w:tr w:rsidR="00234EDF" w:rsidRPr="009F3D08" w:rsidTr="007640CB">
        <w:trPr>
          <w:trHeight w:val="288"/>
        </w:trPr>
        <w:tc>
          <w:tcPr>
            <w:tcW w:w="10076" w:type="dxa"/>
            <w:gridSpan w:val="7"/>
            <w:shd w:val="clear" w:color="auto" w:fill="auto"/>
            <w:vAlign w:val="center"/>
          </w:tcPr>
          <w:p w:rsidR="00234EDF" w:rsidRPr="009F3D08" w:rsidRDefault="00234EDF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Create simple UI design</w:t>
            </w:r>
            <w:r w:rsidR="0016333E"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in Django</w:t>
            </w:r>
          </w:p>
        </w:tc>
      </w:tr>
      <w:tr w:rsidR="00234EDF" w:rsidRPr="009F3D08" w:rsidTr="007640CB">
        <w:trPr>
          <w:trHeight w:val="288"/>
        </w:trPr>
        <w:tc>
          <w:tcPr>
            <w:tcW w:w="10076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234EDF" w:rsidRPr="009F3D08" w:rsidRDefault="0016333E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Discuss database parts and revise diagrams completed so far.</w:t>
            </w:r>
          </w:p>
        </w:tc>
      </w:tr>
      <w:tr w:rsidR="00234EDF" w:rsidRPr="009F3D08" w:rsidTr="007640CB">
        <w:trPr>
          <w:trHeight w:val="288"/>
        </w:trPr>
        <w:tc>
          <w:tcPr>
            <w:tcW w:w="10076" w:type="dxa"/>
            <w:gridSpan w:val="7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34EDF" w:rsidRPr="009F3D08" w:rsidRDefault="00234EDF" w:rsidP="009F3D08">
            <w:pPr>
              <w:pStyle w:val="Heading3"/>
            </w:pPr>
            <w:r w:rsidRPr="009F3D08">
              <w:t>Conclusions</w:t>
            </w:r>
          </w:p>
        </w:tc>
      </w:tr>
      <w:tr w:rsidR="00234EDF" w:rsidRPr="009F3D08" w:rsidTr="007640CB">
        <w:trPr>
          <w:trHeight w:val="288"/>
        </w:trPr>
        <w:tc>
          <w:tcPr>
            <w:tcW w:w="10076" w:type="dxa"/>
            <w:gridSpan w:val="7"/>
            <w:shd w:val="clear" w:color="auto" w:fill="auto"/>
            <w:vAlign w:val="center"/>
          </w:tcPr>
          <w:p w:rsidR="00234EDF" w:rsidRPr="009F3D08" w:rsidRDefault="00234EDF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Members found it difficult to get Django </w:t>
            </w:r>
            <w:r w:rsidR="0016333E"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working, but a </w:t>
            </w:r>
            <w:proofErr w:type="gramStart"/>
            <w:r w:rsidR="0016333E" w:rsidRPr="009F3D08">
              <w:rPr>
                <w:rFonts w:asciiTheme="majorHAnsi" w:hAnsiTheme="majorHAnsi" w:cstheme="majorHAnsi"/>
                <w:sz w:val="22"/>
                <w:szCs w:val="22"/>
              </w:rPr>
              <w:t>high fidelity</w:t>
            </w:r>
            <w:proofErr w:type="gramEnd"/>
            <w:r w:rsidR="0016333E"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prototype of the primary web interface was done by developing team. IS students re-evaluated diagrams and tweaked some of them to match requirements.</w:t>
            </w:r>
          </w:p>
        </w:tc>
      </w:tr>
      <w:tr w:rsidR="00234EDF" w:rsidRPr="009F3D08" w:rsidTr="007640CB">
        <w:trPr>
          <w:trHeight w:val="288"/>
        </w:trPr>
        <w:tc>
          <w:tcPr>
            <w:tcW w:w="5853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34EDF" w:rsidRPr="009F3D08" w:rsidRDefault="00234EDF" w:rsidP="009F3D08">
            <w:pPr>
              <w:pStyle w:val="Heading3"/>
            </w:pPr>
            <w:r w:rsidRPr="009F3D08">
              <w:t>Action items</w:t>
            </w:r>
          </w:p>
        </w:tc>
        <w:tc>
          <w:tcPr>
            <w:tcW w:w="268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34EDF" w:rsidRPr="009F3D08" w:rsidRDefault="00234EDF" w:rsidP="009F3D08">
            <w:pPr>
              <w:pStyle w:val="Heading3"/>
            </w:pPr>
            <w:r w:rsidRPr="009F3D08">
              <w:t>Person responsible</w:t>
            </w:r>
          </w:p>
        </w:tc>
        <w:tc>
          <w:tcPr>
            <w:tcW w:w="153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34EDF" w:rsidRPr="009F3D08" w:rsidRDefault="00234EDF" w:rsidP="009F3D08">
            <w:pPr>
              <w:pStyle w:val="Heading3"/>
            </w:pPr>
            <w:r w:rsidRPr="009F3D08">
              <w:t>Deadline</w:t>
            </w:r>
          </w:p>
        </w:tc>
      </w:tr>
      <w:tr w:rsidR="00234EDF" w:rsidRPr="009F3D08" w:rsidTr="007640CB">
        <w:trPr>
          <w:trHeight w:val="288"/>
        </w:trPr>
        <w:tc>
          <w:tcPr>
            <w:tcW w:w="5853" w:type="dxa"/>
            <w:gridSpan w:val="3"/>
            <w:shd w:val="clear" w:color="auto" w:fill="auto"/>
            <w:vAlign w:val="center"/>
          </w:tcPr>
          <w:p w:rsidR="00234EDF" w:rsidRPr="009F3D08" w:rsidRDefault="00234EDF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complete the </w:t>
            </w:r>
            <w:r w:rsidR="0016333E" w:rsidRPr="009F3D08">
              <w:rPr>
                <w:rFonts w:asciiTheme="majorHAnsi" w:hAnsiTheme="majorHAnsi" w:cstheme="majorHAnsi"/>
                <w:sz w:val="22"/>
                <w:szCs w:val="22"/>
              </w:rPr>
              <w:t>homepage, registration and login features</w:t>
            </w:r>
          </w:p>
        </w:tc>
        <w:tc>
          <w:tcPr>
            <w:tcW w:w="2686" w:type="dxa"/>
            <w:gridSpan w:val="2"/>
            <w:shd w:val="clear" w:color="auto" w:fill="auto"/>
            <w:vAlign w:val="center"/>
          </w:tcPr>
          <w:p w:rsidR="00234EDF" w:rsidRPr="009F3D08" w:rsidRDefault="00234EDF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Josh</w:t>
            </w:r>
            <w:r w:rsidR="0016333E"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gridSpan w:val="2"/>
            <w:shd w:val="clear" w:color="auto" w:fill="auto"/>
            <w:vAlign w:val="center"/>
          </w:tcPr>
          <w:p w:rsidR="00234EDF" w:rsidRPr="009F3D08" w:rsidRDefault="00234EDF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N/A</w:t>
            </w:r>
          </w:p>
        </w:tc>
      </w:tr>
      <w:tr w:rsidR="00234EDF" w:rsidRPr="009F3D08" w:rsidTr="007640CB">
        <w:trPr>
          <w:trHeight w:val="288"/>
        </w:trPr>
        <w:tc>
          <w:tcPr>
            <w:tcW w:w="5853" w:type="dxa"/>
            <w:gridSpan w:val="3"/>
            <w:shd w:val="clear" w:color="auto" w:fill="auto"/>
            <w:vAlign w:val="center"/>
          </w:tcPr>
          <w:p w:rsidR="00234EDF" w:rsidRPr="009F3D08" w:rsidRDefault="00234EDF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Database design</w:t>
            </w:r>
          </w:p>
        </w:tc>
        <w:tc>
          <w:tcPr>
            <w:tcW w:w="2686" w:type="dxa"/>
            <w:gridSpan w:val="2"/>
            <w:shd w:val="clear" w:color="auto" w:fill="auto"/>
            <w:vAlign w:val="center"/>
          </w:tcPr>
          <w:p w:rsidR="00234EDF" w:rsidRPr="009F3D08" w:rsidRDefault="00234EDF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Will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gridSpan w:val="2"/>
            <w:shd w:val="clear" w:color="auto" w:fill="auto"/>
            <w:vAlign w:val="center"/>
          </w:tcPr>
          <w:p w:rsidR="00234EDF" w:rsidRPr="009F3D08" w:rsidRDefault="00234EDF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18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Sep</w:t>
            </w:r>
          </w:p>
        </w:tc>
      </w:tr>
      <w:tr w:rsidR="00234EDF" w:rsidRPr="009F3D08" w:rsidTr="007640CB">
        <w:trPr>
          <w:trHeight w:val="288"/>
        </w:trPr>
        <w:tc>
          <w:tcPr>
            <w:tcW w:w="5853" w:type="dxa"/>
            <w:gridSpan w:val="3"/>
            <w:shd w:val="clear" w:color="auto" w:fill="auto"/>
            <w:vAlign w:val="center"/>
          </w:tcPr>
          <w:p w:rsidR="00234EDF" w:rsidRPr="009F3D08" w:rsidRDefault="00234EDF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Architecture, component diagrams</w:t>
            </w:r>
          </w:p>
        </w:tc>
        <w:tc>
          <w:tcPr>
            <w:tcW w:w="2686" w:type="dxa"/>
            <w:gridSpan w:val="2"/>
            <w:shd w:val="clear" w:color="auto" w:fill="auto"/>
            <w:vAlign w:val="center"/>
          </w:tcPr>
          <w:p w:rsidR="00234EDF" w:rsidRPr="009F3D08" w:rsidRDefault="00234EDF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</w:t>
            </w:r>
          </w:p>
        </w:tc>
        <w:tc>
          <w:tcPr>
            <w:tcW w:w="1537" w:type="dxa"/>
            <w:gridSpan w:val="2"/>
            <w:shd w:val="clear" w:color="auto" w:fill="auto"/>
            <w:vAlign w:val="center"/>
          </w:tcPr>
          <w:p w:rsidR="00234EDF" w:rsidRPr="009F3D08" w:rsidRDefault="00234EDF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18 Sep</w:t>
            </w:r>
          </w:p>
        </w:tc>
      </w:tr>
      <w:tr w:rsidR="0016333E" w:rsidRPr="009F3D08" w:rsidTr="007640CB">
        <w:trPr>
          <w:trHeight w:val="288"/>
        </w:trPr>
        <w:tc>
          <w:tcPr>
            <w:tcW w:w="5853" w:type="dxa"/>
            <w:gridSpan w:val="3"/>
            <w:shd w:val="clear" w:color="auto" w:fill="auto"/>
            <w:vAlign w:val="center"/>
          </w:tcPr>
          <w:p w:rsidR="0016333E" w:rsidRPr="009F3D08" w:rsidRDefault="0016333E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Write sample test cases</w:t>
            </w:r>
          </w:p>
        </w:tc>
        <w:tc>
          <w:tcPr>
            <w:tcW w:w="2686" w:type="dxa"/>
            <w:gridSpan w:val="2"/>
            <w:shd w:val="clear" w:color="auto" w:fill="auto"/>
            <w:vAlign w:val="center"/>
          </w:tcPr>
          <w:p w:rsidR="0016333E" w:rsidRPr="009F3D08" w:rsidRDefault="0016333E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Ben</w:t>
            </w:r>
          </w:p>
        </w:tc>
        <w:tc>
          <w:tcPr>
            <w:tcW w:w="1537" w:type="dxa"/>
            <w:gridSpan w:val="2"/>
            <w:shd w:val="clear" w:color="auto" w:fill="auto"/>
            <w:vAlign w:val="center"/>
          </w:tcPr>
          <w:p w:rsidR="0016333E" w:rsidRPr="009F3D08" w:rsidRDefault="0016333E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N/A</w:t>
            </w:r>
          </w:p>
        </w:tc>
      </w:tr>
    </w:tbl>
    <w:p w:rsidR="00234EDF" w:rsidRPr="009F3D08" w:rsidRDefault="00234EDF" w:rsidP="00234EDF">
      <w:pPr>
        <w:pBdr>
          <w:bottom w:val="double" w:sz="6" w:space="1" w:color="auto"/>
        </w:pBdr>
        <w:rPr>
          <w:rFonts w:asciiTheme="majorHAnsi" w:hAnsiTheme="majorHAnsi" w:cstheme="majorHAnsi"/>
          <w:sz w:val="22"/>
          <w:szCs w:val="22"/>
        </w:rPr>
      </w:pPr>
    </w:p>
    <w:p w:rsidR="004C4B6E" w:rsidRPr="009F3D08" w:rsidRDefault="004C4B6E" w:rsidP="00BB5323">
      <w:pPr>
        <w:rPr>
          <w:rFonts w:asciiTheme="majorHAnsi" w:hAnsiTheme="majorHAnsi" w:cstheme="majorHAnsi"/>
          <w:sz w:val="22"/>
          <w:szCs w:val="22"/>
        </w:rPr>
      </w:pPr>
    </w:p>
    <w:p w:rsidR="004C4B6E" w:rsidRPr="009F3D08" w:rsidRDefault="004C4B6E" w:rsidP="004C4B6E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4C4B6E" w:rsidRPr="009F3D08" w:rsidTr="00B43F78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4C4B6E" w:rsidRPr="009F3D08" w:rsidRDefault="004C4B6E" w:rsidP="00B43F78">
            <w:pPr>
              <w:pStyle w:val="Heading1"/>
              <w:rPr>
                <w:rFonts w:cstheme="majorHAnsi"/>
                <w:sz w:val="22"/>
                <w:szCs w:val="22"/>
              </w:rPr>
            </w:pPr>
            <w:r w:rsidRPr="009F3D08">
              <w:rPr>
                <w:rFonts w:cstheme="majorHAnsi"/>
                <w:sz w:val="22"/>
                <w:szCs w:val="22"/>
              </w:rPr>
              <w:t>Minutes</w:t>
            </w:r>
            <w:r w:rsidR="00EB6DBC" w:rsidRPr="009F3D08">
              <w:rPr>
                <w:rFonts w:cstheme="majorHAnsi"/>
                <w:sz w:val="22"/>
                <w:szCs w:val="22"/>
              </w:rPr>
              <w:t xml:space="preserve"> 6</w:t>
            </w:r>
          </w:p>
        </w:tc>
        <w:sdt>
          <w:sdtPr>
            <w:rPr>
              <w:rFonts w:asciiTheme="majorHAnsi" w:hAnsiTheme="majorHAnsi" w:cstheme="majorHAnsi"/>
              <w:sz w:val="22"/>
              <w:szCs w:val="22"/>
            </w:rPr>
            <w:alias w:val="Date"/>
            <w:tag w:val="Date"/>
            <w:id w:val="1246222456"/>
            <w:placeholder>
              <w:docPart w:val="941B19C8FC6F490E8A72B18AD3A49CF9"/>
            </w:placeholder>
            <w:date w:fullDate="2017-09-25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4C4B6E" w:rsidRPr="009F3D08" w:rsidRDefault="004C4B6E" w:rsidP="00B43F78">
                <w:pPr>
                  <w:pStyle w:val="Details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9F3D08">
                  <w:rPr>
                    <w:rFonts w:asciiTheme="majorHAnsi" w:hAnsiTheme="majorHAnsi" w:cstheme="majorHAnsi"/>
                    <w:sz w:val="22"/>
                    <w:szCs w:val="22"/>
                  </w:rPr>
                  <w:t>September 25,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4C4B6E" w:rsidRPr="009F3D08" w:rsidRDefault="004C4B6E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3:00 - 4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:00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4C4B6E" w:rsidRPr="009F3D08" w:rsidRDefault="004C4B6E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QUT Library</w:t>
            </w:r>
          </w:p>
        </w:tc>
      </w:tr>
    </w:tbl>
    <w:p w:rsidR="004C4B6E" w:rsidRPr="009F3D08" w:rsidRDefault="004C4B6E" w:rsidP="004C4B6E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3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552"/>
        <w:gridCol w:w="3334"/>
        <w:gridCol w:w="711"/>
        <w:gridCol w:w="1975"/>
        <w:gridCol w:w="1522"/>
        <w:gridCol w:w="15"/>
      </w:tblGrid>
      <w:tr w:rsidR="004C4B6E" w:rsidRPr="009F3D08" w:rsidTr="007640CB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C4B6E" w:rsidRPr="009F3D08" w:rsidRDefault="004C4B6E" w:rsidP="009F3D08">
            <w:pPr>
              <w:pStyle w:val="Heading3"/>
            </w:pPr>
            <w:r w:rsidRPr="009F3D08">
              <w:t>Meeting called by</w:t>
            </w:r>
          </w:p>
        </w:tc>
        <w:tc>
          <w:tcPr>
            <w:tcW w:w="8109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4C4B6E" w:rsidRPr="009F3D08" w:rsidRDefault="004C4B6E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Whole group</w:t>
            </w:r>
          </w:p>
        </w:tc>
      </w:tr>
      <w:tr w:rsidR="004C4B6E" w:rsidRPr="009F3D08" w:rsidTr="007640CB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4C4B6E" w:rsidRPr="009F3D08" w:rsidRDefault="004C4B6E" w:rsidP="009F3D08">
            <w:pPr>
              <w:pStyle w:val="Heading3"/>
            </w:pPr>
            <w:r w:rsidRPr="009F3D08">
              <w:t>Type of meeting</w:t>
            </w:r>
          </w:p>
        </w:tc>
        <w:tc>
          <w:tcPr>
            <w:tcW w:w="8109" w:type="dxa"/>
            <w:gridSpan w:val="6"/>
            <w:shd w:val="clear" w:color="auto" w:fill="auto"/>
            <w:vAlign w:val="center"/>
          </w:tcPr>
          <w:p w:rsidR="004C4B6E" w:rsidRPr="009F3D08" w:rsidRDefault="004C4B6E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In person</w:t>
            </w:r>
          </w:p>
        </w:tc>
      </w:tr>
      <w:tr w:rsidR="004C4B6E" w:rsidRPr="009F3D08" w:rsidTr="007640CB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4C4B6E" w:rsidRPr="009F3D08" w:rsidRDefault="004C4B6E" w:rsidP="009F3D08">
            <w:pPr>
              <w:pStyle w:val="Heading3"/>
            </w:pPr>
            <w:r w:rsidRPr="009F3D08">
              <w:t>Facilitator</w:t>
            </w:r>
          </w:p>
        </w:tc>
        <w:tc>
          <w:tcPr>
            <w:tcW w:w="8109" w:type="dxa"/>
            <w:gridSpan w:val="6"/>
            <w:shd w:val="clear" w:color="auto" w:fill="auto"/>
            <w:vAlign w:val="center"/>
          </w:tcPr>
          <w:p w:rsidR="004C4B6E" w:rsidRPr="009F3D08" w:rsidRDefault="004C4B6E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 Deriche</w:t>
            </w:r>
          </w:p>
        </w:tc>
      </w:tr>
      <w:tr w:rsidR="004C4B6E" w:rsidRPr="009F3D08" w:rsidTr="007640CB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4C4B6E" w:rsidRPr="009F3D08" w:rsidRDefault="004C4B6E" w:rsidP="009F3D08">
            <w:pPr>
              <w:pStyle w:val="Heading3"/>
            </w:pPr>
            <w:r w:rsidRPr="009F3D08">
              <w:t>Attendees</w:t>
            </w:r>
          </w:p>
        </w:tc>
        <w:tc>
          <w:tcPr>
            <w:tcW w:w="8109" w:type="dxa"/>
            <w:gridSpan w:val="6"/>
            <w:shd w:val="clear" w:color="auto" w:fill="auto"/>
            <w:vAlign w:val="center"/>
          </w:tcPr>
          <w:p w:rsidR="004C4B6E" w:rsidRPr="009F3D08" w:rsidRDefault="004C4B6E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Sarah, Will, Jos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h, Ben</w:t>
            </w:r>
          </w:p>
        </w:tc>
      </w:tr>
      <w:tr w:rsidR="004C4B6E" w:rsidRPr="009F3D08" w:rsidTr="007640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2519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7640CB" w:rsidRPr="009F3D08" w:rsidRDefault="007640CB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4C4B6E" w:rsidRPr="009F3D08" w:rsidRDefault="007640CB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Agenda topics</w:t>
            </w:r>
          </w:p>
        </w:tc>
        <w:tc>
          <w:tcPr>
            <w:tcW w:w="4045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4C4B6E" w:rsidRPr="009F3D08" w:rsidRDefault="004C4B6E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97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4C4B6E" w:rsidRPr="009F3D08" w:rsidRDefault="004C4B6E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C4B6E" w:rsidRPr="009F3D08" w:rsidTr="007640CB">
        <w:trPr>
          <w:trHeight w:val="288"/>
        </w:trPr>
        <w:tc>
          <w:tcPr>
            <w:tcW w:w="10076" w:type="dxa"/>
            <w:gridSpan w:val="7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C4B6E" w:rsidRPr="009F3D08" w:rsidRDefault="004C4B6E" w:rsidP="009F3D08">
            <w:pPr>
              <w:pStyle w:val="Heading3"/>
            </w:pPr>
            <w:r w:rsidRPr="009F3D08">
              <w:t xml:space="preserve"> Discussion</w:t>
            </w:r>
          </w:p>
        </w:tc>
      </w:tr>
      <w:tr w:rsidR="004C4B6E" w:rsidRPr="009F3D08" w:rsidTr="007640CB">
        <w:trPr>
          <w:trHeight w:val="288"/>
        </w:trPr>
        <w:tc>
          <w:tcPr>
            <w:tcW w:w="10076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4C4B6E" w:rsidRPr="009F3D08" w:rsidRDefault="004C4B6E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Address issues with Django website</w:t>
            </w:r>
          </w:p>
          <w:p w:rsidR="004C4B6E" w:rsidRPr="009F3D08" w:rsidRDefault="004C4B6E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Implement color schemes and develop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higher quality UI 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webpages</w:t>
            </w:r>
          </w:p>
          <w:p w:rsidR="004C4B6E" w:rsidRPr="009F3D08" w:rsidRDefault="004C4B6E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Complete the database</w:t>
            </w:r>
          </w:p>
        </w:tc>
      </w:tr>
      <w:tr w:rsidR="004C4B6E" w:rsidRPr="009F3D08" w:rsidTr="007640CB">
        <w:trPr>
          <w:trHeight w:val="288"/>
        </w:trPr>
        <w:tc>
          <w:tcPr>
            <w:tcW w:w="10076" w:type="dxa"/>
            <w:gridSpan w:val="7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C4B6E" w:rsidRPr="009F3D08" w:rsidRDefault="004C4B6E" w:rsidP="009F3D08">
            <w:pPr>
              <w:pStyle w:val="Heading3"/>
            </w:pPr>
            <w:r w:rsidRPr="009F3D08">
              <w:t>Conclusions</w:t>
            </w:r>
          </w:p>
        </w:tc>
      </w:tr>
      <w:tr w:rsidR="004C4B6E" w:rsidRPr="009F3D08" w:rsidTr="007640CB">
        <w:trPr>
          <w:trHeight w:val="288"/>
        </w:trPr>
        <w:tc>
          <w:tcPr>
            <w:tcW w:w="10076" w:type="dxa"/>
            <w:gridSpan w:val="7"/>
            <w:shd w:val="clear" w:color="auto" w:fill="auto"/>
            <w:vAlign w:val="center"/>
          </w:tcPr>
          <w:p w:rsidR="004C4B6E" w:rsidRPr="009F3D08" w:rsidRDefault="004C4B6E" w:rsidP="004C4B6E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Before 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ending the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meeting, 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we made sure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everyone understood their 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tasks and had enough artefacts for their portfolios.</w:t>
            </w:r>
          </w:p>
          <w:p w:rsidR="004C4B6E" w:rsidRPr="009F3D08" w:rsidRDefault="004C4B6E" w:rsidP="004C4B6E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Database has not been finalized and might need a bit more time.</w:t>
            </w:r>
          </w:p>
        </w:tc>
      </w:tr>
      <w:tr w:rsidR="004C4B6E" w:rsidRPr="009F3D08" w:rsidTr="007640CB">
        <w:trPr>
          <w:trHeight w:val="288"/>
        </w:trPr>
        <w:tc>
          <w:tcPr>
            <w:tcW w:w="5853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C4B6E" w:rsidRPr="009F3D08" w:rsidRDefault="004C4B6E" w:rsidP="009F3D08">
            <w:pPr>
              <w:pStyle w:val="Heading3"/>
            </w:pPr>
            <w:r w:rsidRPr="009F3D08">
              <w:lastRenderedPageBreak/>
              <w:t>Action items</w:t>
            </w:r>
          </w:p>
        </w:tc>
        <w:tc>
          <w:tcPr>
            <w:tcW w:w="268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C4B6E" w:rsidRPr="009F3D08" w:rsidRDefault="004C4B6E" w:rsidP="009F3D08">
            <w:pPr>
              <w:pStyle w:val="Heading3"/>
            </w:pPr>
            <w:r w:rsidRPr="009F3D08">
              <w:t>Person responsible</w:t>
            </w:r>
          </w:p>
        </w:tc>
        <w:tc>
          <w:tcPr>
            <w:tcW w:w="153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C4B6E" w:rsidRPr="009F3D08" w:rsidRDefault="004C4B6E" w:rsidP="009F3D08">
            <w:pPr>
              <w:pStyle w:val="Heading3"/>
            </w:pPr>
            <w:r w:rsidRPr="009F3D08">
              <w:t>Deadline</w:t>
            </w:r>
          </w:p>
        </w:tc>
      </w:tr>
      <w:tr w:rsidR="004C4B6E" w:rsidRPr="009F3D08" w:rsidTr="007640CB">
        <w:trPr>
          <w:trHeight w:val="288"/>
        </w:trPr>
        <w:tc>
          <w:tcPr>
            <w:tcW w:w="5853" w:type="dxa"/>
            <w:gridSpan w:val="3"/>
            <w:shd w:val="clear" w:color="auto" w:fill="auto"/>
            <w:vAlign w:val="center"/>
          </w:tcPr>
          <w:p w:rsidR="004C4B6E" w:rsidRPr="009F3D08" w:rsidRDefault="007640CB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Get the login and sign up buttons to work</w:t>
            </w:r>
          </w:p>
        </w:tc>
        <w:tc>
          <w:tcPr>
            <w:tcW w:w="2686" w:type="dxa"/>
            <w:gridSpan w:val="2"/>
            <w:shd w:val="clear" w:color="auto" w:fill="auto"/>
            <w:vAlign w:val="center"/>
          </w:tcPr>
          <w:p w:rsidR="004C4B6E" w:rsidRPr="009F3D08" w:rsidRDefault="004C4B6E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Josh </w:t>
            </w:r>
          </w:p>
        </w:tc>
        <w:tc>
          <w:tcPr>
            <w:tcW w:w="1537" w:type="dxa"/>
            <w:gridSpan w:val="2"/>
            <w:shd w:val="clear" w:color="auto" w:fill="auto"/>
            <w:vAlign w:val="center"/>
          </w:tcPr>
          <w:p w:rsidR="004C4B6E" w:rsidRPr="009F3D08" w:rsidRDefault="004C4B6E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N/A</w:t>
            </w:r>
          </w:p>
        </w:tc>
      </w:tr>
      <w:tr w:rsidR="004C4B6E" w:rsidRPr="009F3D08" w:rsidTr="007640CB">
        <w:trPr>
          <w:trHeight w:val="288"/>
        </w:trPr>
        <w:tc>
          <w:tcPr>
            <w:tcW w:w="5853" w:type="dxa"/>
            <w:gridSpan w:val="3"/>
            <w:shd w:val="clear" w:color="auto" w:fill="auto"/>
            <w:vAlign w:val="center"/>
          </w:tcPr>
          <w:p w:rsidR="004C4B6E" w:rsidRPr="009F3D08" w:rsidRDefault="007640CB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Write technical test cases for the webpages </w:t>
            </w:r>
          </w:p>
        </w:tc>
        <w:tc>
          <w:tcPr>
            <w:tcW w:w="2686" w:type="dxa"/>
            <w:gridSpan w:val="2"/>
            <w:shd w:val="clear" w:color="auto" w:fill="auto"/>
            <w:vAlign w:val="center"/>
          </w:tcPr>
          <w:p w:rsidR="004C4B6E" w:rsidRPr="009F3D08" w:rsidRDefault="004C4B6E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Will </w:t>
            </w:r>
          </w:p>
        </w:tc>
        <w:tc>
          <w:tcPr>
            <w:tcW w:w="1537" w:type="dxa"/>
            <w:gridSpan w:val="2"/>
            <w:shd w:val="clear" w:color="auto" w:fill="auto"/>
            <w:vAlign w:val="center"/>
          </w:tcPr>
          <w:p w:rsidR="004C4B6E" w:rsidRPr="009F3D08" w:rsidRDefault="004C4B6E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4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Oct</w:t>
            </w:r>
          </w:p>
        </w:tc>
      </w:tr>
      <w:tr w:rsidR="004C4B6E" w:rsidRPr="009F3D08" w:rsidTr="007640CB">
        <w:trPr>
          <w:trHeight w:val="288"/>
        </w:trPr>
        <w:tc>
          <w:tcPr>
            <w:tcW w:w="5853" w:type="dxa"/>
            <w:gridSpan w:val="3"/>
            <w:shd w:val="clear" w:color="auto" w:fill="auto"/>
            <w:vAlign w:val="center"/>
          </w:tcPr>
          <w:p w:rsidR="004C4B6E" w:rsidRPr="009F3D08" w:rsidRDefault="007640CB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Class diagram</w:t>
            </w:r>
          </w:p>
        </w:tc>
        <w:tc>
          <w:tcPr>
            <w:tcW w:w="2686" w:type="dxa"/>
            <w:gridSpan w:val="2"/>
            <w:shd w:val="clear" w:color="auto" w:fill="auto"/>
            <w:vAlign w:val="center"/>
          </w:tcPr>
          <w:p w:rsidR="004C4B6E" w:rsidRPr="009F3D08" w:rsidRDefault="004C4B6E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Ben</w:t>
            </w:r>
            <w:r w:rsidR="007640CB"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and Will</w:t>
            </w:r>
          </w:p>
        </w:tc>
        <w:tc>
          <w:tcPr>
            <w:tcW w:w="1537" w:type="dxa"/>
            <w:gridSpan w:val="2"/>
            <w:shd w:val="clear" w:color="auto" w:fill="auto"/>
            <w:vAlign w:val="center"/>
          </w:tcPr>
          <w:p w:rsidR="004C4B6E" w:rsidRPr="009F3D08" w:rsidRDefault="007640CB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6 Oct</w:t>
            </w:r>
          </w:p>
        </w:tc>
      </w:tr>
      <w:tr w:rsidR="007640CB" w:rsidRPr="009F3D08" w:rsidTr="007640CB">
        <w:trPr>
          <w:trHeight w:val="288"/>
        </w:trPr>
        <w:tc>
          <w:tcPr>
            <w:tcW w:w="5853" w:type="dxa"/>
            <w:gridSpan w:val="3"/>
            <w:shd w:val="clear" w:color="auto" w:fill="auto"/>
            <w:vAlign w:val="center"/>
          </w:tcPr>
          <w:p w:rsidR="007640CB" w:rsidRPr="009F3D08" w:rsidRDefault="007640CB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Update </w:t>
            </w:r>
            <w:proofErr w:type="spellStart"/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github</w:t>
            </w:r>
            <w:proofErr w:type="spellEnd"/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and prepare retrospective template</w:t>
            </w:r>
          </w:p>
        </w:tc>
        <w:tc>
          <w:tcPr>
            <w:tcW w:w="2686" w:type="dxa"/>
            <w:gridSpan w:val="2"/>
            <w:shd w:val="clear" w:color="auto" w:fill="auto"/>
            <w:vAlign w:val="center"/>
          </w:tcPr>
          <w:p w:rsidR="007640CB" w:rsidRPr="009F3D08" w:rsidRDefault="007640CB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</w:t>
            </w:r>
          </w:p>
        </w:tc>
        <w:tc>
          <w:tcPr>
            <w:tcW w:w="1537" w:type="dxa"/>
            <w:gridSpan w:val="2"/>
            <w:shd w:val="clear" w:color="auto" w:fill="auto"/>
            <w:vAlign w:val="center"/>
          </w:tcPr>
          <w:p w:rsidR="007640CB" w:rsidRPr="009F3D08" w:rsidRDefault="007640CB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6 Oct</w:t>
            </w:r>
          </w:p>
        </w:tc>
      </w:tr>
    </w:tbl>
    <w:p w:rsidR="004C4B6E" w:rsidRPr="009F3D08" w:rsidRDefault="004C4B6E" w:rsidP="004C4B6E">
      <w:pPr>
        <w:pBdr>
          <w:bottom w:val="double" w:sz="6" w:space="1" w:color="auto"/>
        </w:pBdr>
        <w:rPr>
          <w:rFonts w:asciiTheme="majorHAnsi" w:hAnsiTheme="majorHAnsi" w:cstheme="majorHAnsi"/>
          <w:sz w:val="22"/>
          <w:szCs w:val="22"/>
        </w:rPr>
      </w:pPr>
    </w:p>
    <w:p w:rsidR="0095569D" w:rsidRPr="009F3D08" w:rsidRDefault="0095569D" w:rsidP="0095569D">
      <w:pPr>
        <w:ind w:left="0"/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95569D" w:rsidRPr="009F3D08" w:rsidTr="00B43F78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95569D" w:rsidRPr="009F3D08" w:rsidRDefault="0095569D" w:rsidP="00B43F78">
            <w:pPr>
              <w:pStyle w:val="Heading1"/>
              <w:rPr>
                <w:rFonts w:cstheme="majorHAnsi"/>
                <w:sz w:val="22"/>
                <w:szCs w:val="22"/>
              </w:rPr>
            </w:pPr>
            <w:r w:rsidRPr="009F3D08">
              <w:rPr>
                <w:rFonts w:cstheme="majorHAnsi"/>
                <w:sz w:val="22"/>
                <w:szCs w:val="22"/>
              </w:rPr>
              <w:t>Minutes</w:t>
            </w:r>
            <w:r w:rsidR="00EB6DBC" w:rsidRPr="009F3D08">
              <w:rPr>
                <w:rFonts w:cstheme="majorHAnsi"/>
                <w:sz w:val="22"/>
                <w:szCs w:val="22"/>
              </w:rPr>
              <w:t xml:space="preserve"> 7</w:t>
            </w:r>
          </w:p>
        </w:tc>
        <w:sdt>
          <w:sdtPr>
            <w:rPr>
              <w:rFonts w:asciiTheme="majorHAnsi" w:hAnsiTheme="majorHAnsi" w:cstheme="majorHAnsi"/>
              <w:sz w:val="22"/>
              <w:szCs w:val="22"/>
            </w:rPr>
            <w:alias w:val="Date"/>
            <w:tag w:val="Date"/>
            <w:id w:val="-618687751"/>
            <w:placeholder>
              <w:docPart w:val="894C5AEF8CFD43D395F370A520C3A83C"/>
            </w:placeholder>
            <w:date w:fullDate="2017-10-06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95569D" w:rsidRPr="009F3D08" w:rsidRDefault="0095569D" w:rsidP="00B43F78">
                <w:pPr>
                  <w:pStyle w:val="Details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9F3D08">
                  <w:rPr>
                    <w:rFonts w:asciiTheme="majorHAnsi" w:hAnsiTheme="majorHAnsi" w:cstheme="majorHAnsi"/>
                    <w:sz w:val="22"/>
                    <w:szCs w:val="22"/>
                  </w:rPr>
                  <w:t>October 6,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95569D" w:rsidRPr="009F3D08" w:rsidRDefault="0095569D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:00 - 4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:3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0 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95569D" w:rsidRPr="009F3D08" w:rsidRDefault="0095569D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QUT Library</w:t>
            </w:r>
          </w:p>
        </w:tc>
      </w:tr>
    </w:tbl>
    <w:p w:rsidR="0095569D" w:rsidRPr="009F3D08" w:rsidRDefault="0095569D" w:rsidP="0095569D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5003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552"/>
        <w:gridCol w:w="3334"/>
        <w:gridCol w:w="711"/>
        <w:gridCol w:w="1975"/>
        <w:gridCol w:w="1522"/>
        <w:gridCol w:w="15"/>
      </w:tblGrid>
      <w:tr w:rsidR="0095569D" w:rsidRPr="009F3D08" w:rsidTr="00B43F78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5569D" w:rsidRPr="009F3D08" w:rsidRDefault="0095569D" w:rsidP="009F3D08">
            <w:pPr>
              <w:pStyle w:val="Heading3"/>
            </w:pPr>
            <w:r w:rsidRPr="009F3D08">
              <w:t>Meeting called by</w:t>
            </w:r>
          </w:p>
        </w:tc>
        <w:tc>
          <w:tcPr>
            <w:tcW w:w="8109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5569D" w:rsidRPr="009F3D08" w:rsidRDefault="0095569D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Whole group</w:t>
            </w:r>
          </w:p>
        </w:tc>
      </w:tr>
      <w:tr w:rsidR="0095569D" w:rsidRPr="009F3D08" w:rsidTr="00B43F78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95569D" w:rsidRPr="009F3D08" w:rsidRDefault="0095569D" w:rsidP="009F3D08">
            <w:pPr>
              <w:pStyle w:val="Heading3"/>
            </w:pPr>
            <w:r w:rsidRPr="009F3D08">
              <w:t>Type of meeting</w:t>
            </w:r>
          </w:p>
        </w:tc>
        <w:tc>
          <w:tcPr>
            <w:tcW w:w="8109" w:type="dxa"/>
            <w:gridSpan w:val="6"/>
            <w:shd w:val="clear" w:color="auto" w:fill="auto"/>
            <w:vAlign w:val="center"/>
          </w:tcPr>
          <w:p w:rsidR="0095569D" w:rsidRPr="009F3D08" w:rsidRDefault="0095569D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In person</w:t>
            </w:r>
          </w:p>
        </w:tc>
      </w:tr>
      <w:tr w:rsidR="0095569D" w:rsidRPr="009F3D08" w:rsidTr="00B43F78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95569D" w:rsidRPr="009F3D08" w:rsidRDefault="0095569D" w:rsidP="009F3D08">
            <w:pPr>
              <w:pStyle w:val="Heading3"/>
            </w:pPr>
            <w:r w:rsidRPr="009F3D08">
              <w:t>Facilitator</w:t>
            </w:r>
          </w:p>
        </w:tc>
        <w:tc>
          <w:tcPr>
            <w:tcW w:w="8109" w:type="dxa"/>
            <w:gridSpan w:val="6"/>
            <w:shd w:val="clear" w:color="auto" w:fill="auto"/>
            <w:vAlign w:val="center"/>
          </w:tcPr>
          <w:p w:rsidR="0095569D" w:rsidRPr="009F3D08" w:rsidRDefault="0095569D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 Deriche</w:t>
            </w:r>
          </w:p>
        </w:tc>
      </w:tr>
      <w:tr w:rsidR="0095569D" w:rsidRPr="009F3D08" w:rsidTr="00B43F78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95569D" w:rsidRPr="009F3D08" w:rsidRDefault="0095569D" w:rsidP="009F3D08">
            <w:pPr>
              <w:pStyle w:val="Heading3"/>
            </w:pPr>
            <w:r w:rsidRPr="009F3D08">
              <w:t>Attendees</w:t>
            </w:r>
          </w:p>
        </w:tc>
        <w:tc>
          <w:tcPr>
            <w:tcW w:w="8109" w:type="dxa"/>
            <w:gridSpan w:val="6"/>
            <w:shd w:val="clear" w:color="auto" w:fill="auto"/>
            <w:vAlign w:val="center"/>
          </w:tcPr>
          <w:p w:rsidR="0095569D" w:rsidRPr="009F3D08" w:rsidRDefault="0095569D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Sarah, Will, Josh, Ben</w:t>
            </w:r>
          </w:p>
        </w:tc>
      </w:tr>
      <w:tr w:rsidR="0095569D" w:rsidRPr="009F3D08" w:rsidTr="00B43F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2519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95569D" w:rsidRPr="009F3D08" w:rsidRDefault="0095569D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95569D" w:rsidRPr="009F3D08" w:rsidRDefault="0095569D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Agenda topics</w:t>
            </w:r>
          </w:p>
        </w:tc>
        <w:tc>
          <w:tcPr>
            <w:tcW w:w="4045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95569D" w:rsidRPr="009F3D08" w:rsidRDefault="0095569D" w:rsidP="00B43F78">
            <w:pPr>
              <w:pStyle w:val="Heading4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497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95569D" w:rsidRPr="009F3D08" w:rsidRDefault="0095569D" w:rsidP="00B43F78">
            <w:pPr>
              <w:pStyle w:val="Detail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5569D" w:rsidRPr="009F3D08" w:rsidTr="00B43F78">
        <w:trPr>
          <w:trHeight w:val="288"/>
        </w:trPr>
        <w:tc>
          <w:tcPr>
            <w:tcW w:w="10076" w:type="dxa"/>
            <w:gridSpan w:val="7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5569D" w:rsidRPr="009F3D08" w:rsidRDefault="0095569D" w:rsidP="009F3D08">
            <w:pPr>
              <w:pStyle w:val="Heading3"/>
            </w:pPr>
            <w:r w:rsidRPr="009F3D08">
              <w:t xml:space="preserve"> Discussion</w:t>
            </w:r>
          </w:p>
        </w:tc>
      </w:tr>
      <w:tr w:rsidR="0095569D" w:rsidRPr="009F3D08" w:rsidTr="00B43F78">
        <w:trPr>
          <w:trHeight w:val="288"/>
        </w:trPr>
        <w:tc>
          <w:tcPr>
            <w:tcW w:w="10076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95569D" w:rsidRPr="009F3D08" w:rsidRDefault="0095569D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Discuss retrospective content </w:t>
            </w:r>
          </w:p>
        </w:tc>
      </w:tr>
      <w:tr w:rsidR="0095569D" w:rsidRPr="009F3D08" w:rsidTr="00B43F78">
        <w:trPr>
          <w:trHeight w:val="288"/>
        </w:trPr>
        <w:tc>
          <w:tcPr>
            <w:tcW w:w="10076" w:type="dxa"/>
            <w:gridSpan w:val="7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5569D" w:rsidRPr="009F3D08" w:rsidRDefault="0095569D" w:rsidP="009F3D08">
            <w:pPr>
              <w:pStyle w:val="Heading3"/>
            </w:pPr>
            <w:r w:rsidRPr="009F3D08">
              <w:t>Conclusions</w:t>
            </w:r>
          </w:p>
        </w:tc>
      </w:tr>
      <w:tr w:rsidR="0095569D" w:rsidRPr="009F3D08" w:rsidTr="00B43F78">
        <w:trPr>
          <w:trHeight w:val="288"/>
        </w:trPr>
        <w:tc>
          <w:tcPr>
            <w:tcW w:w="10076" w:type="dxa"/>
            <w:gridSpan w:val="7"/>
            <w:shd w:val="clear" w:color="auto" w:fill="auto"/>
            <w:vAlign w:val="center"/>
          </w:tcPr>
          <w:p w:rsidR="0095569D" w:rsidRPr="009F3D08" w:rsidRDefault="0095569D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Everybody contributed in this meeting and learnt a lot about our weaknesses and strength and most importantly what we should improve. A google doc was shared for everyone dot in their opinions.</w:t>
            </w:r>
          </w:p>
        </w:tc>
      </w:tr>
      <w:tr w:rsidR="0095569D" w:rsidRPr="009F3D08" w:rsidTr="00B43F78">
        <w:trPr>
          <w:trHeight w:val="288"/>
        </w:trPr>
        <w:tc>
          <w:tcPr>
            <w:tcW w:w="5853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5569D" w:rsidRPr="009F3D08" w:rsidRDefault="0095569D" w:rsidP="009F3D08">
            <w:pPr>
              <w:pStyle w:val="Heading3"/>
            </w:pPr>
            <w:bookmarkStart w:id="8" w:name="_GoBack"/>
            <w:r w:rsidRPr="009F3D08">
              <w:t>Action items</w:t>
            </w:r>
          </w:p>
        </w:tc>
        <w:tc>
          <w:tcPr>
            <w:tcW w:w="268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5569D" w:rsidRPr="009F3D08" w:rsidRDefault="0095569D" w:rsidP="009F3D08">
            <w:pPr>
              <w:pStyle w:val="Heading3"/>
            </w:pPr>
            <w:r w:rsidRPr="009F3D08">
              <w:t>Person responsible</w:t>
            </w:r>
          </w:p>
        </w:tc>
        <w:tc>
          <w:tcPr>
            <w:tcW w:w="153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5569D" w:rsidRPr="009F3D08" w:rsidRDefault="0095569D" w:rsidP="009F3D08">
            <w:pPr>
              <w:pStyle w:val="Heading3"/>
            </w:pPr>
            <w:r w:rsidRPr="009F3D08">
              <w:t>Deadline</w:t>
            </w:r>
          </w:p>
        </w:tc>
      </w:tr>
      <w:bookmarkEnd w:id="8"/>
      <w:tr w:rsidR="0095569D" w:rsidRPr="009F3D08" w:rsidTr="00B43F78">
        <w:trPr>
          <w:trHeight w:val="288"/>
        </w:trPr>
        <w:tc>
          <w:tcPr>
            <w:tcW w:w="5853" w:type="dxa"/>
            <w:gridSpan w:val="3"/>
            <w:shd w:val="clear" w:color="auto" w:fill="auto"/>
            <w:vAlign w:val="center"/>
          </w:tcPr>
          <w:p w:rsidR="0095569D" w:rsidRPr="009F3D08" w:rsidRDefault="0095569D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Write up retrospective </w:t>
            </w:r>
          </w:p>
        </w:tc>
        <w:tc>
          <w:tcPr>
            <w:tcW w:w="2686" w:type="dxa"/>
            <w:gridSpan w:val="2"/>
            <w:shd w:val="clear" w:color="auto" w:fill="auto"/>
            <w:vAlign w:val="center"/>
          </w:tcPr>
          <w:p w:rsidR="0095569D" w:rsidRPr="009F3D08" w:rsidRDefault="0095569D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Sarah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gridSpan w:val="2"/>
            <w:shd w:val="clear" w:color="auto" w:fill="auto"/>
            <w:vAlign w:val="center"/>
          </w:tcPr>
          <w:p w:rsidR="0095569D" w:rsidRPr="009F3D08" w:rsidRDefault="0095569D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</w:tr>
      <w:tr w:rsidR="0095569D" w:rsidRPr="009F3D08" w:rsidTr="00B43F78">
        <w:trPr>
          <w:trHeight w:val="288"/>
        </w:trPr>
        <w:tc>
          <w:tcPr>
            <w:tcW w:w="5853" w:type="dxa"/>
            <w:gridSpan w:val="3"/>
            <w:shd w:val="clear" w:color="auto" w:fill="auto"/>
            <w:vAlign w:val="center"/>
          </w:tcPr>
          <w:p w:rsidR="0095569D" w:rsidRPr="009F3D08" w:rsidRDefault="0095569D" w:rsidP="00B43F78">
            <w:pPr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Complete portfolios</w:t>
            </w:r>
          </w:p>
        </w:tc>
        <w:tc>
          <w:tcPr>
            <w:tcW w:w="2686" w:type="dxa"/>
            <w:gridSpan w:val="2"/>
            <w:shd w:val="clear" w:color="auto" w:fill="auto"/>
            <w:vAlign w:val="center"/>
          </w:tcPr>
          <w:p w:rsidR="0095569D" w:rsidRPr="009F3D08" w:rsidRDefault="0095569D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Will </w:t>
            </w:r>
          </w:p>
        </w:tc>
        <w:tc>
          <w:tcPr>
            <w:tcW w:w="1537" w:type="dxa"/>
            <w:gridSpan w:val="2"/>
            <w:shd w:val="clear" w:color="auto" w:fill="auto"/>
            <w:vAlign w:val="center"/>
          </w:tcPr>
          <w:p w:rsidR="0095569D" w:rsidRPr="009F3D08" w:rsidRDefault="0095569D" w:rsidP="00B43F7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>6</w:t>
            </w:r>
            <w:r w:rsidRPr="009F3D08">
              <w:rPr>
                <w:rFonts w:asciiTheme="majorHAnsi" w:hAnsiTheme="majorHAnsi" w:cstheme="majorHAnsi"/>
                <w:sz w:val="22"/>
                <w:szCs w:val="22"/>
              </w:rPr>
              <w:t xml:space="preserve"> Oct</w:t>
            </w:r>
          </w:p>
        </w:tc>
      </w:tr>
    </w:tbl>
    <w:p w:rsidR="0095569D" w:rsidRPr="009F3D08" w:rsidRDefault="0095569D" w:rsidP="0095569D">
      <w:pPr>
        <w:rPr>
          <w:rFonts w:asciiTheme="majorHAnsi" w:hAnsiTheme="majorHAnsi" w:cstheme="majorHAnsi"/>
          <w:sz w:val="22"/>
          <w:szCs w:val="22"/>
        </w:rPr>
      </w:pPr>
    </w:p>
    <w:p w:rsidR="0095569D" w:rsidRPr="009F3D08" w:rsidRDefault="0095569D" w:rsidP="0095569D">
      <w:pPr>
        <w:rPr>
          <w:rFonts w:asciiTheme="majorHAnsi" w:hAnsiTheme="majorHAnsi" w:cstheme="majorHAnsi"/>
          <w:sz w:val="22"/>
          <w:szCs w:val="22"/>
        </w:rPr>
      </w:pPr>
    </w:p>
    <w:p w:rsidR="0095569D" w:rsidRPr="009F3D08" w:rsidRDefault="0095569D" w:rsidP="0095569D">
      <w:pPr>
        <w:ind w:left="0"/>
        <w:rPr>
          <w:rFonts w:asciiTheme="majorHAnsi" w:hAnsiTheme="majorHAnsi" w:cstheme="majorHAnsi"/>
          <w:sz w:val="22"/>
          <w:szCs w:val="22"/>
        </w:rPr>
      </w:pPr>
    </w:p>
    <w:sectPr w:rsidR="0095569D" w:rsidRPr="009F3D08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623001"/>
    <w:multiLevelType w:val="hybridMultilevel"/>
    <w:tmpl w:val="65028CDC"/>
    <w:lvl w:ilvl="0" w:tplc="0C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77"/>
    <w:rsid w:val="000145A5"/>
    <w:rsid w:val="00043514"/>
    <w:rsid w:val="000B148B"/>
    <w:rsid w:val="000D7258"/>
    <w:rsid w:val="001412CB"/>
    <w:rsid w:val="0016333E"/>
    <w:rsid w:val="001B058D"/>
    <w:rsid w:val="001C1D33"/>
    <w:rsid w:val="002138F0"/>
    <w:rsid w:val="00234EDF"/>
    <w:rsid w:val="0033350F"/>
    <w:rsid w:val="0033489E"/>
    <w:rsid w:val="00336354"/>
    <w:rsid w:val="00344FA0"/>
    <w:rsid w:val="00417272"/>
    <w:rsid w:val="00423E89"/>
    <w:rsid w:val="00456620"/>
    <w:rsid w:val="00495E0E"/>
    <w:rsid w:val="004C4B6E"/>
    <w:rsid w:val="005052C5"/>
    <w:rsid w:val="00531002"/>
    <w:rsid w:val="00537AEF"/>
    <w:rsid w:val="005F58B2"/>
    <w:rsid w:val="0063675B"/>
    <w:rsid w:val="00677750"/>
    <w:rsid w:val="00692553"/>
    <w:rsid w:val="006A01DA"/>
    <w:rsid w:val="00714677"/>
    <w:rsid w:val="007554A1"/>
    <w:rsid w:val="007640CB"/>
    <w:rsid w:val="007C174F"/>
    <w:rsid w:val="0085168B"/>
    <w:rsid w:val="008B2336"/>
    <w:rsid w:val="008F49C0"/>
    <w:rsid w:val="00954110"/>
    <w:rsid w:val="0095569D"/>
    <w:rsid w:val="00987202"/>
    <w:rsid w:val="009F3D08"/>
    <w:rsid w:val="00A47A14"/>
    <w:rsid w:val="00A6022D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25320"/>
    <w:rsid w:val="00E43BAB"/>
    <w:rsid w:val="00E4591C"/>
    <w:rsid w:val="00E60E43"/>
    <w:rsid w:val="00E71DBA"/>
    <w:rsid w:val="00EA2581"/>
    <w:rsid w:val="00EB6DBC"/>
    <w:rsid w:val="00F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31A1A"/>
  <w15:docId w15:val="{F47AB14C-D0EA-4322-8C4A-0D5A5652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A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65B815CC944F1FAD0C5E91576B6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EF0A-1539-4A68-A495-ECB1B67D0C53}"/>
      </w:docPartPr>
      <w:docPartBody>
        <w:p w:rsidR="009173EC" w:rsidRDefault="00BF10FE">
          <w:pPr>
            <w:pStyle w:val="4A65B815CC944F1FAD0C5E91576B62F0"/>
          </w:pPr>
          <w:r>
            <w:t>[Click to Select Date]</w:t>
          </w:r>
        </w:p>
      </w:docPartBody>
    </w:docPart>
    <w:docPart>
      <w:docPartPr>
        <w:name w:val="B33836244CFC4FDD99C33D4281B06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151EB-08CE-4915-A0C0-85FD2529880B}"/>
      </w:docPartPr>
      <w:docPartBody>
        <w:p w:rsidR="00000000" w:rsidRDefault="009173EC" w:rsidP="009173EC">
          <w:pPr>
            <w:pStyle w:val="B33836244CFC4FDD99C33D4281B0673A"/>
          </w:pPr>
          <w:r>
            <w:t>[Click to Select Date]</w:t>
          </w:r>
        </w:p>
      </w:docPartBody>
    </w:docPart>
    <w:docPart>
      <w:docPartPr>
        <w:name w:val="941B19C8FC6F490E8A72B18AD3A49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172CF-C876-409F-9EC6-BCB60CE63030}"/>
      </w:docPartPr>
      <w:docPartBody>
        <w:p w:rsidR="00000000" w:rsidRDefault="009173EC" w:rsidP="009173EC">
          <w:pPr>
            <w:pStyle w:val="941B19C8FC6F490E8A72B18AD3A49CF9"/>
          </w:pPr>
          <w:r>
            <w:t>[Click to Select Date]</w:t>
          </w:r>
        </w:p>
      </w:docPartBody>
    </w:docPart>
    <w:docPart>
      <w:docPartPr>
        <w:name w:val="894C5AEF8CFD43D395F370A520C3A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21879-A83B-4D85-9DD3-5B10E641B82B}"/>
      </w:docPartPr>
      <w:docPartBody>
        <w:p w:rsidR="00000000" w:rsidRDefault="009173EC" w:rsidP="009173EC">
          <w:pPr>
            <w:pStyle w:val="894C5AEF8CFD43D395F370A520C3A83C"/>
          </w:pPr>
          <w:r>
            <w:t>[Click to Select Date]</w:t>
          </w:r>
        </w:p>
      </w:docPartBody>
    </w:docPart>
    <w:docPart>
      <w:docPartPr>
        <w:name w:val="32BEA8D02922450CB5F8E81B86B26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54622-A17B-4AC5-991E-FE59251AAFFD}"/>
      </w:docPartPr>
      <w:docPartBody>
        <w:p w:rsidR="00000000" w:rsidRDefault="009173EC" w:rsidP="009173EC">
          <w:pPr>
            <w:pStyle w:val="32BEA8D02922450CB5F8E81B86B26F74"/>
          </w:pPr>
          <w:r>
            <w:t>[Click to Select Date]</w:t>
          </w:r>
        </w:p>
      </w:docPartBody>
    </w:docPart>
    <w:docPart>
      <w:docPartPr>
        <w:name w:val="8128CFCF2A52412B8F8183E162E2F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BFF3A-4957-406F-8D59-16D147B07FDF}"/>
      </w:docPartPr>
      <w:docPartBody>
        <w:p w:rsidR="00000000" w:rsidRDefault="009173EC" w:rsidP="009173EC">
          <w:pPr>
            <w:pStyle w:val="8128CFCF2A52412B8F8183E162E2F99A"/>
          </w:pPr>
          <w:r>
            <w:t>[Click to Select Date]</w:t>
          </w:r>
        </w:p>
      </w:docPartBody>
    </w:docPart>
    <w:docPart>
      <w:docPartPr>
        <w:name w:val="1EB5766664B443A1992C5540EFC90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B7A11-FAAD-48ED-A0ED-0342C08FC082}"/>
      </w:docPartPr>
      <w:docPartBody>
        <w:p w:rsidR="00000000" w:rsidRDefault="009173EC" w:rsidP="009173EC">
          <w:pPr>
            <w:pStyle w:val="1EB5766664B443A1992C5540EFC90B0C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FE"/>
    <w:rsid w:val="008069DE"/>
    <w:rsid w:val="009173EC"/>
    <w:rsid w:val="00B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5AC094F2C846AEBA04E13EFB6E81CA">
    <w:name w:val="C55AC094F2C846AEBA04E13EFB6E81CA"/>
  </w:style>
  <w:style w:type="paragraph" w:customStyle="1" w:styleId="4A65B815CC944F1FAD0C5E91576B62F0">
    <w:name w:val="4A65B815CC944F1FAD0C5E91576B62F0"/>
  </w:style>
  <w:style w:type="paragraph" w:customStyle="1" w:styleId="C9BCEA6569AD4C7596D0FF85E76650BD">
    <w:name w:val="C9BCEA6569AD4C7596D0FF85E76650BD"/>
  </w:style>
  <w:style w:type="paragraph" w:customStyle="1" w:styleId="C0B24DEB3A394DD4AD08B9BC7F36D37E">
    <w:name w:val="C0B24DEB3A394DD4AD08B9BC7F36D37E"/>
  </w:style>
  <w:style w:type="paragraph" w:customStyle="1" w:styleId="7075B8614EE74BFF9DE21BE9263017CB">
    <w:name w:val="7075B8614EE74BFF9DE21BE9263017CB"/>
  </w:style>
  <w:style w:type="paragraph" w:customStyle="1" w:styleId="F26F3A61CBCA47D8AE64346A67F97D10">
    <w:name w:val="F26F3A61CBCA47D8AE64346A67F97D10"/>
  </w:style>
  <w:style w:type="paragraph" w:customStyle="1" w:styleId="6F3CF66393BE4C8C91DC7A6A73533B99">
    <w:name w:val="6F3CF66393BE4C8C91DC7A6A73533B99"/>
  </w:style>
  <w:style w:type="paragraph" w:customStyle="1" w:styleId="C6D5EE4423114056A346053990506E14">
    <w:name w:val="C6D5EE4423114056A346053990506E14"/>
  </w:style>
  <w:style w:type="paragraph" w:customStyle="1" w:styleId="03679352DDB144E3A3610E26B762313A">
    <w:name w:val="03679352DDB144E3A3610E26B762313A"/>
  </w:style>
  <w:style w:type="paragraph" w:customStyle="1" w:styleId="F5BF3C53F53747A5A44827682183BB65">
    <w:name w:val="F5BF3C53F53747A5A44827682183BB65"/>
  </w:style>
  <w:style w:type="paragraph" w:customStyle="1" w:styleId="1C8FCC78C83E40729B720B68CA1BEE40">
    <w:name w:val="1C8FCC78C83E40729B720B68CA1BEE40"/>
  </w:style>
  <w:style w:type="paragraph" w:customStyle="1" w:styleId="F9B299C315054179AAECCBCC38C30A57">
    <w:name w:val="F9B299C315054179AAECCBCC38C30A57"/>
  </w:style>
  <w:style w:type="paragraph" w:customStyle="1" w:styleId="6669856300924BD083452BBE47AE6D24">
    <w:name w:val="6669856300924BD083452BBE47AE6D24"/>
  </w:style>
  <w:style w:type="paragraph" w:customStyle="1" w:styleId="44AFB6BC63854B749CAE65CD693929F2">
    <w:name w:val="44AFB6BC63854B749CAE65CD693929F2"/>
  </w:style>
  <w:style w:type="paragraph" w:customStyle="1" w:styleId="B42C507ACF1F4E539CB0A02380E0D4D9">
    <w:name w:val="B42C507ACF1F4E539CB0A02380E0D4D9"/>
  </w:style>
  <w:style w:type="paragraph" w:customStyle="1" w:styleId="DBFD574D406843EFB39E33AB2EEED423">
    <w:name w:val="DBFD574D406843EFB39E33AB2EEED423"/>
  </w:style>
  <w:style w:type="paragraph" w:customStyle="1" w:styleId="7524FB849C614F0D9D107A8CC69D0BEE">
    <w:name w:val="7524FB849C614F0D9D107A8CC69D0BEE"/>
  </w:style>
  <w:style w:type="paragraph" w:customStyle="1" w:styleId="56FAEF3D13F445B2934E877E0131F61E">
    <w:name w:val="56FAEF3D13F445B2934E877E0131F61E"/>
  </w:style>
  <w:style w:type="paragraph" w:customStyle="1" w:styleId="C09C117573134B0C87101425C92E3D69">
    <w:name w:val="C09C117573134B0C87101425C92E3D69"/>
  </w:style>
  <w:style w:type="paragraph" w:customStyle="1" w:styleId="B33836244CFC4FDD99C33D4281B0673A">
    <w:name w:val="B33836244CFC4FDD99C33D4281B0673A"/>
    <w:rsid w:val="009173EC"/>
    <w:rPr>
      <w:lang w:val="en-US" w:eastAsia="en-US"/>
    </w:rPr>
  </w:style>
  <w:style w:type="paragraph" w:customStyle="1" w:styleId="20465210A2E7492EB1AF064C2BB338BF">
    <w:name w:val="20465210A2E7492EB1AF064C2BB338BF"/>
    <w:rsid w:val="009173EC"/>
    <w:rPr>
      <w:lang w:val="en-US" w:eastAsia="en-US"/>
    </w:rPr>
  </w:style>
  <w:style w:type="paragraph" w:customStyle="1" w:styleId="941B19C8FC6F490E8A72B18AD3A49CF9">
    <w:name w:val="941B19C8FC6F490E8A72B18AD3A49CF9"/>
    <w:rsid w:val="009173EC"/>
    <w:rPr>
      <w:lang w:val="en-US" w:eastAsia="en-US"/>
    </w:rPr>
  </w:style>
  <w:style w:type="paragraph" w:customStyle="1" w:styleId="894C5AEF8CFD43D395F370A520C3A83C">
    <w:name w:val="894C5AEF8CFD43D395F370A520C3A83C"/>
    <w:rsid w:val="009173EC"/>
    <w:rPr>
      <w:lang w:val="en-US" w:eastAsia="en-US"/>
    </w:rPr>
  </w:style>
  <w:style w:type="paragraph" w:customStyle="1" w:styleId="32BEA8D02922450CB5F8E81B86B26F74">
    <w:name w:val="32BEA8D02922450CB5F8E81B86B26F74"/>
    <w:rsid w:val="009173EC"/>
    <w:rPr>
      <w:lang w:val="en-US" w:eastAsia="en-US"/>
    </w:rPr>
  </w:style>
  <w:style w:type="paragraph" w:customStyle="1" w:styleId="F34E522BF2A346A08DBD494CED6533DB">
    <w:name w:val="F34E522BF2A346A08DBD494CED6533DB"/>
    <w:rsid w:val="009173EC"/>
    <w:rPr>
      <w:lang w:val="en-US" w:eastAsia="en-US"/>
    </w:rPr>
  </w:style>
  <w:style w:type="paragraph" w:customStyle="1" w:styleId="8128CFCF2A52412B8F8183E162E2F99A">
    <w:name w:val="8128CFCF2A52412B8F8183E162E2F99A"/>
    <w:rsid w:val="009173EC"/>
    <w:rPr>
      <w:lang w:val="en-US" w:eastAsia="en-US"/>
    </w:rPr>
  </w:style>
  <w:style w:type="paragraph" w:customStyle="1" w:styleId="1EB5766664B443A1992C5540EFC90B0C">
    <w:name w:val="1EB5766664B443A1992C5540EFC90B0C"/>
    <w:rsid w:val="009173E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Sarah Deriche</dc:creator>
  <cp:keywords/>
  <cp:lastModifiedBy>sarah deriche</cp:lastModifiedBy>
  <cp:revision>2</cp:revision>
  <cp:lastPrinted>2004-01-21T19:22:00Z</cp:lastPrinted>
  <dcterms:created xsi:type="dcterms:W3CDTF">2017-10-06T13:30:00Z</dcterms:created>
  <dcterms:modified xsi:type="dcterms:W3CDTF">2017-10-06T13:30:00Z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